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5166D" w14:textId="6023125A" w:rsidR="005E1FF7" w:rsidRPr="003C37C4" w:rsidRDefault="001C4FF5"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E71D0D3" wp14:editId="61296C35">
                <wp:simplePos x="0" y="0"/>
                <wp:positionH relativeFrom="margin">
                  <wp:posOffset>191770</wp:posOffset>
                </wp:positionH>
                <wp:positionV relativeFrom="paragraph">
                  <wp:posOffset>-213360</wp:posOffset>
                </wp:positionV>
                <wp:extent cx="5981700" cy="1127760"/>
                <wp:effectExtent l="0" t="0" r="19050" b="15240"/>
                <wp:wrapNone/>
                <wp:docPr id="5249937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836D8" w14:textId="3946B7F9" w:rsidR="00717F9B" w:rsidRPr="00F0551D" w:rsidRDefault="00E42C5D" w:rsidP="001C4FF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0551D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Candidature pour un stage </w:t>
                            </w:r>
                            <w:r w:rsidR="001C4FF5" w:rsidRPr="001C4FF5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en ingénierie logicielle et </w:t>
                            </w:r>
                            <w:r w:rsidR="001C4FF5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</w:t>
                            </w:r>
                            <w:r w:rsidR="001C4FF5" w:rsidRPr="001C4FF5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gestion de projets informatiques</w:t>
                            </w:r>
                          </w:p>
                          <w:p w14:paraId="7D539155" w14:textId="52F219A9" w:rsidR="00AE4284" w:rsidRPr="00AE4284" w:rsidRDefault="00AE4284" w:rsidP="00A60E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0551D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Disponibilité</w:t>
                            </w:r>
                            <w:r w:rsidR="00F0551D" w:rsidRPr="00F0551D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 :</w:t>
                            </w:r>
                            <w:r w:rsidR="00F0551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42C5D" w:rsidRPr="00AE4284">
                              <w:rPr>
                                <w:sz w:val="36"/>
                                <w:szCs w:val="36"/>
                              </w:rPr>
                              <w:t xml:space="preserve">A partir </w:t>
                            </w:r>
                            <w:r w:rsidR="004F7452">
                              <w:rPr>
                                <w:sz w:val="36"/>
                                <w:szCs w:val="36"/>
                              </w:rPr>
                              <w:t>21</w:t>
                            </w:r>
                            <w:r w:rsidR="00CB0B3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F7452">
                              <w:rPr>
                                <w:sz w:val="36"/>
                                <w:szCs w:val="36"/>
                              </w:rPr>
                              <w:t>juin</w:t>
                            </w:r>
                            <w:r w:rsidR="00E4219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B0B30">
                              <w:rPr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  <w:p w14:paraId="2C34D4FA" w14:textId="2E448873" w:rsidR="00E42C5D" w:rsidRPr="00AE4284" w:rsidRDefault="00E42C5D" w:rsidP="00A60E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F26FC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Durée du </w:t>
                            </w:r>
                            <w:r w:rsidR="002F04FC" w:rsidRPr="004F26FC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stage</w:t>
                            </w:r>
                            <w:r w:rsidR="002F04FC" w:rsidRPr="00AE4284">
                              <w:rPr>
                                <w:sz w:val="36"/>
                                <w:szCs w:val="36"/>
                              </w:rPr>
                              <w:t xml:space="preserve"> :</w:t>
                            </w:r>
                            <w:r w:rsidR="00F0551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C4FF5">
                              <w:rPr>
                                <w:sz w:val="36"/>
                                <w:szCs w:val="36"/>
                              </w:rPr>
                              <w:t xml:space="preserve">2 </w:t>
                            </w:r>
                            <w:r w:rsidR="00CB0B30">
                              <w:rPr>
                                <w:sz w:val="36"/>
                                <w:szCs w:val="36"/>
                              </w:rPr>
                              <w:t xml:space="preserve">à </w:t>
                            </w:r>
                            <w:r w:rsidR="001C4FF5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CB0B30">
                              <w:rPr>
                                <w:sz w:val="36"/>
                                <w:szCs w:val="36"/>
                              </w:rPr>
                              <w:t xml:space="preserve"> mois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1D0D3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15.1pt;margin-top:-16.8pt;width:471pt;height:88.8pt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" fillcolor="white [3201]" strokeweight=".5pt">
                <v:textbox>
                  <w:txbxContent>
                    <w:p w14:paraId="043836D8" w14:textId="3946B7F9" w:rsidR="00717F9B" w:rsidRPr="00F0551D" w:rsidRDefault="00E42C5D" w:rsidP="001C4FF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F0551D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Candidature pour un stage </w:t>
                      </w:r>
                      <w:r w:rsidR="001C4FF5" w:rsidRPr="001C4FF5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en ingénierie logicielle et </w:t>
                      </w:r>
                      <w:r w:rsidR="001C4FF5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</w:t>
                      </w:r>
                      <w:r w:rsidR="001C4FF5" w:rsidRPr="001C4FF5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gestion de projets informatiques</w:t>
                      </w:r>
                    </w:p>
                    <w:p w14:paraId="7D539155" w14:textId="52F219A9" w:rsidR="00AE4284" w:rsidRPr="00AE4284" w:rsidRDefault="00AE4284" w:rsidP="00A60E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0551D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Disponibilité</w:t>
                      </w:r>
                      <w:r w:rsidR="00F0551D" w:rsidRPr="00F0551D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 :</w:t>
                      </w:r>
                      <w:r w:rsidR="00F0551D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E42C5D" w:rsidRPr="00AE4284">
                        <w:rPr>
                          <w:sz w:val="36"/>
                          <w:szCs w:val="36"/>
                        </w:rPr>
                        <w:t xml:space="preserve">A partir </w:t>
                      </w:r>
                      <w:r w:rsidR="004F7452">
                        <w:rPr>
                          <w:sz w:val="36"/>
                          <w:szCs w:val="36"/>
                        </w:rPr>
                        <w:t>21</w:t>
                      </w:r>
                      <w:r w:rsidR="00CB0B3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4F7452">
                        <w:rPr>
                          <w:sz w:val="36"/>
                          <w:szCs w:val="36"/>
                        </w:rPr>
                        <w:t>juin</w:t>
                      </w:r>
                      <w:r w:rsidR="00E42193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CB0B30">
                        <w:rPr>
                          <w:sz w:val="36"/>
                          <w:szCs w:val="36"/>
                        </w:rPr>
                        <w:t>2025</w:t>
                      </w:r>
                    </w:p>
                    <w:p w14:paraId="2C34D4FA" w14:textId="2E448873" w:rsidR="00E42C5D" w:rsidRPr="00AE4284" w:rsidRDefault="00E42C5D" w:rsidP="00A60E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F26FC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Durée du </w:t>
                      </w:r>
                      <w:r w:rsidR="002F04FC" w:rsidRPr="004F26FC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stage</w:t>
                      </w:r>
                      <w:r w:rsidR="002F04FC" w:rsidRPr="00AE4284">
                        <w:rPr>
                          <w:sz w:val="36"/>
                          <w:szCs w:val="36"/>
                        </w:rPr>
                        <w:t xml:space="preserve"> :</w:t>
                      </w:r>
                      <w:r w:rsidR="00F0551D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1C4FF5">
                        <w:rPr>
                          <w:sz w:val="36"/>
                          <w:szCs w:val="36"/>
                        </w:rPr>
                        <w:t xml:space="preserve">2 </w:t>
                      </w:r>
                      <w:r w:rsidR="00CB0B30">
                        <w:rPr>
                          <w:sz w:val="36"/>
                          <w:szCs w:val="36"/>
                        </w:rPr>
                        <w:t xml:space="preserve">à </w:t>
                      </w:r>
                      <w:r w:rsidR="001C4FF5">
                        <w:rPr>
                          <w:sz w:val="36"/>
                          <w:szCs w:val="36"/>
                        </w:rPr>
                        <w:t>3</w:t>
                      </w:r>
                      <w:r w:rsidR="00CB0B30">
                        <w:rPr>
                          <w:sz w:val="36"/>
                          <w:szCs w:val="36"/>
                        </w:rPr>
                        <w:t xml:space="preserve"> mois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3555D49" wp14:editId="3FC7E886">
                <wp:simplePos x="0" y="0"/>
                <wp:positionH relativeFrom="margin">
                  <wp:posOffset>882650</wp:posOffset>
                </wp:positionH>
                <wp:positionV relativeFrom="paragraph">
                  <wp:posOffset>-952500</wp:posOffset>
                </wp:positionV>
                <wp:extent cx="4381500" cy="609600"/>
                <wp:effectExtent l="0" t="0" r="19050" b="19050"/>
                <wp:wrapNone/>
                <wp:docPr id="136019229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30D6E" w14:textId="300F6C64" w:rsidR="00166CCE" w:rsidRPr="001025BD" w:rsidRDefault="00166CCE" w:rsidP="00EC622D">
                            <w:pPr>
                              <w:pStyle w:val="Titre"/>
                              <w:jc w:val="center"/>
                              <w:rPr>
                                <w:color w:val="auto"/>
                              </w:rPr>
                            </w:pPr>
                            <w:r w:rsidRPr="0050293E">
                              <w:rPr>
                                <w:color w:val="auto"/>
                              </w:rPr>
                              <w:t>Fatou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50293E">
                              <w:rPr>
                                <w:color w:val="auto"/>
                              </w:rPr>
                              <w:t>FAL</w:t>
                            </w:r>
                            <w:r>
                              <w:rPr>
                                <w:color w:val="auto"/>
                              </w:rPr>
                              <w:t>L</w:t>
                            </w:r>
                            <w:r w:rsidRPr="0050293E">
                              <w:rPr>
                                <w:color w:val="auto"/>
                                <w:lang w:bidi="fr-FR"/>
                              </w:rPr>
                              <w:br/>
                            </w:r>
                          </w:p>
                          <w:p w14:paraId="54FC18F8" w14:textId="77777777" w:rsidR="00166CCE" w:rsidRDefault="00166CCE" w:rsidP="00EC62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5D49" id="Zone de texte 17" o:spid="_x0000_s1027" type="#_x0000_t202" style="position:absolute;margin-left:69.5pt;margin-top:-75pt;width:345pt;height:48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0qOAIAAIMEAAAOAAAAZHJzL2Uyb0RvYy54bWysVE1v2zAMvQ/YfxB0X+ykSdY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" fillcolor="white [3201]" strokeweight=".5pt">
                <v:textbox>
                  <w:txbxContent>
                    <w:p w14:paraId="10730D6E" w14:textId="300F6C64" w:rsidR="00166CCE" w:rsidRPr="001025BD" w:rsidRDefault="00166CCE" w:rsidP="00EC622D">
                      <w:pPr>
                        <w:pStyle w:val="Titre"/>
                        <w:jc w:val="center"/>
                        <w:rPr>
                          <w:color w:val="auto"/>
                        </w:rPr>
                      </w:pPr>
                      <w:r w:rsidRPr="0050293E">
                        <w:rPr>
                          <w:color w:val="auto"/>
                        </w:rPr>
                        <w:t>Fatou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Pr="0050293E">
                        <w:rPr>
                          <w:color w:val="auto"/>
                        </w:rPr>
                        <w:t>FAL</w:t>
                      </w:r>
                      <w:r>
                        <w:rPr>
                          <w:color w:val="auto"/>
                        </w:rPr>
                        <w:t>L</w:t>
                      </w:r>
                      <w:r w:rsidRPr="0050293E">
                        <w:rPr>
                          <w:color w:val="auto"/>
                          <w:lang w:bidi="fr-FR"/>
                        </w:rPr>
                        <w:br/>
                      </w:r>
                    </w:p>
                    <w:p w14:paraId="54FC18F8" w14:textId="77777777" w:rsidR="00166CCE" w:rsidRDefault="00166CCE" w:rsidP="00EC622D"/>
                  </w:txbxContent>
                </v:textbox>
                <w10:wrap anchorx="margin"/>
              </v:shape>
            </w:pict>
          </mc:Fallback>
        </mc:AlternateContent>
      </w:r>
      <w:r w:rsidR="00A91710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42B18B3" wp14:editId="227BA9B5">
                <wp:simplePos x="0" y="0"/>
                <wp:positionH relativeFrom="column">
                  <wp:posOffset>-697230</wp:posOffset>
                </wp:positionH>
                <wp:positionV relativeFrom="paragraph">
                  <wp:posOffset>1004570</wp:posOffset>
                </wp:positionV>
                <wp:extent cx="7448550" cy="76200"/>
                <wp:effectExtent l="0" t="0" r="19050" b="19050"/>
                <wp:wrapNone/>
                <wp:docPr id="1405662496" name="Cub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762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9A28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0" o:spid="_x0000_s1026" type="#_x0000_t16" style="position:absolute;margin-left:-54.9pt;margin-top:79.1pt;width:586.5pt;height: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" fillcolor="#d8315f [2165]" strokecolor="#791732 [3205]" strokeweight=".5pt">
                <v:fill color2="#b3224a [2613]" rotate="t" colors="0 #bb9da1;.5 #af8f94;1 #a57a80" focus="100%" type="gradient">
                  <o:fill v:ext="view" type="gradientUnscaled"/>
                </v:fill>
              </v:shape>
            </w:pict>
          </mc:Fallback>
        </mc:AlternateContent>
      </w:r>
      <w:r w:rsidR="005F5CAA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BC14CCF" wp14:editId="5BAD01B6">
                <wp:simplePos x="0" y="0"/>
                <wp:positionH relativeFrom="column">
                  <wp:posOffset>-462280</wp:posOffset>
                </wp:positionH>
                <wp:positionV relativeFrom="paragraph">
                  <wp:posOffset>2655570</wp:posOffset>
                </wp:positionV>
                <wp:extent cx="2152650" cy="323850"/>
                <wp:effectExtent l="0" t="0" r="0" b="0"/>
                <wp:wrapNone/>
                <wp:docPr id="661381326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983FB" w14:textId="34D64254" w:rsidR="005F5CAA" w:rsidRPr="001030D0" w:rsidRDefault="0004620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176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fatoufall0320</w:t>
                            </w:r>
                            <w:r w:rsidRPr="001030D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4CCF" id="Zone de texte 13" o:spid="_x0000_s1028" type="#_x0000_t202" style="position:absolute;margin-left:-36.4pt;margin-top:209.1pt;width:169.5pt;height:25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" filled="f" stroked="f" strokeweight=".5pt">
                <v:textbox>
                  <w:txbxContent>
                    <w:p w14:paraId="486983FB" w14:textId="34D64254" w:rsidR="005F5CAA" w:rsidRPr="001030D0" w:rsidRDefault="0004620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1766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fatoufall0320</w:t>
                      </w:r>
                      <w:r w:rsidRPr="001030D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BD5D6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A6B04E0" wp14:editId="4849A640">
                <wp:simplePos x="0" y="0"/>
                <wp:positionH relativeFrom="column">
                  <wp:posOffset>-462280</wp:posOffset>
                </wp:positionH>
                <wp:positionV relativeFrom="paragraph">
                  <wp:posOffset>2065020</wp:posOffset>
                </wp:positionV>
                <wp:extent cx="2236470" cy="431800"/>
                <wp:effectExtent l="0" t="0" r="0" b="6350"/>
                <wp:wrapNone/>
                <wp:docPr id="1255016483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AF6BF" w14:textId="2B4922B1" w:rsidR="00BD5D66" w:rsidRPr="00BD5D66" w:rsidRDefault="00BD5D6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D5D6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Liberté 6 extension, 11000, Dakar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04E0" id="Zone de texte 12" o:spid="_x0000_s1029" type="#_x0000_t202" style="position:absolute;margin-left:-36.4pt;margin-top:162.6pt;width:176.1pt;height:3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ZCGw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" filled="f" stroked="f" strokeweight=".5pt">
                <v:textbox>
                  <w:txbxContent>
                    <w:p w14:paraId="44BAF6BF" w14:textId="2B4922B1" w:rsidR="00BD5D66" w:rsidRPr="00BD5D66" w:rsidRDefault="00BD5D6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D5D6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Liberté 6 extension, 11000, Dakar</w:t>
                      </w:r>
                    </w:p>
                  </w:txbxContent>
                </v:textbox>
              </v:shape>
            </w:pict>
          </mc:Fallback>
        </mc:AlternateContent>
      </w:r>
      <w:r w:rsidR="00A91E15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BF6A8C7" wp14:editId="7BFB2878">
                <wp:simplePos x="0" y="0"/>
                <wp:positionH relativeFrom="column">
                  <wp:posOffset>-532130</wp:posOffset>
                </wp:positionH>
                <wp:positionV relativeFrom="paragraph">
                  <wp:posOffset>1404620</wp:posOffset>
                </wp:positionV>
                <wp:extent cx="2273300" cy="50800"/>
                <wp:effectExtent l="19050" t="0" r="31750" b="25400"/>
                <wp:wrapNone/>
                <wp:docPr id="1007037215" name="Flèche : 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50800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7724E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chevron 6" o:spid="_x0000_s1026" type="#_x0000_t55" style="position:absolute;margin-left:-41.9pt;margin-top:110.6pt;width:179pt;height:4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" adj="21359" fillcolor="#d8315f [2165]" strokecolor="#791732 [3205]" strokeweight=".5pt">
                <v:fill color2="#b3224a [2613]" rotate="t" colors="0 #bb9da1;.5 #af8f94;1 #a57a80" focus="100%" type="gradient">
                  <o:fill v:ext="view" type="gradientUnscaled"/>
                </v:fill>
              </v:shape>
            </w:pict>
          </mc:Fallback>
        </mc:AlternateContent>
      </w:r>
      <w:r w:rsidR="00327901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61C7C8E" wp14:editId="54E8A376">
                <wp:simplePos x="0" y="0"/>
                <wp:positionH relativeFrom="column">
                  <wp:posOffset>-525780</wp:posOffset>
                </wp:positionH>
                <wp:positionV relativeFrom="paragraph">
                  <wp:posOffset>1087120</wp:posOffset>
                </wp:positionV>
                <wp:extent cx="2228850" cy="317500"/>
                <wp:effectExtent l="0" t="0" r="0" b="6350"/>
                <wp:wrapNone/>
                <wp:docPr id="116596240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239CE" w14:textId="201E2832" w:rsidR="00327901" w:rsidRPr="00EC7F35" w:rsidRDefault="00EC7F35" w:rsidP="00EC7F3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C7F3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C7C8E" id="Zone de texte 5" o:spid="_x0000_s1030" type="#_x0000_t202" style="position:absolute;margin-left:-41.4pt;margin-top:85.6pt;width:175.5pt;height:2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" fillcolor="white [3201]" stroked="f" strokeweight=".5pt">
                <v:textbox>
                  <w:txbxContent>
                    <w:p w14:paraId="2FE239CE" w14:textId="201E2832" w:rsidR="00327901" w:rsidRPr="00EC7F35" w:rsidRDefault="00EC7F35" w:rsidP="00EC7F3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C7F35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D564C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6193C90" wp14:editId="1DB5C1E9">
                <wp:simplePos x="0" y="0"/>
                <wp:positionH relativeFrom="column">
                  <wp:posOffset>-87630</wp:posOffset>
                </wp:positionH>
                <wp:positionV relativeFrom="paragraph">
                  <wp:posOffset>4446270</wp:posOffset>
                </wp:positionV>
                <wp:extent cx="1562100" cy="266700"/>
                <wp:effectExtent l="0" t="0" r="0" b="0"/>
                <wp:wrapNone/>
                <wp:docPr id="96641583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73655" w14:textId="2A6C603A" w:rsidR="002D564C" w:rsidRPr="002D564C" w:rsidRDefault="002D56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D564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</w:rPr>
                              <w:t>fatoufall0320@gmail.com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93C90" id="Zone de texte 1" o:spid="_x0000_s1031" type="#_x0000_t202" style="position:absolute;margin-left:-6.9pt;margin-top:350.1pt;width:123pt;height:21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" filled="f" stroked="f" strokeweight=".5pt">
                <v:textbox>
                  <w:txbxContent>
                    <w:p w14:paraId="1AC73655" w14:textId="2A6C603A" w:rsidR="002D564C" w:rsidRPr="002D564C" w:rsidRDefault="002D564C">
                      <w:pPr>
                        <w:rPr>
                          <w:color w:val="FFFFFF" w:themeColor="background1"/>
                        </w:rPr>
                      </w:pPr>
                      <w:r w:rsidRPr="002D564C"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</w:rPr>
                        <w:t>fatoufall0320@gmail.com</w:t>
                      </w:r>
                    </w:p>
                  </w:txbxContent>
                </v:textbox>
              </v:shape>
            </w:pict>
          </mc:Fallback>
        </mc:AlternateContent>
      </w:r>
      <w:r w:rsidR="005E1FF7" w:rsidRPr="003C37C4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01408" behindDoc="1" locked="1" layoutInCell="1" allowOverlap="1" wp14:anchorId="150EEE2D" wp14:editId="3935607A">
                <wp:simplePos x="0" y="0"/>
                <wp:positionH relativeFrom="column">
                  <wp:posOffset>-722630</wp:posOffset>
                </wp:positionH>
                <wp:positionV relativeFrom="page">
                  <wp:posOffset>0</wp:posOffset>
                </wp:positionV>
                <wp:extent cx="7772400" cy="6230620"/>
                <wp:effectExtent l="0" t="0" r="0" b="0"/>
                <wp:wrapNone/>
                <wp:docPr id="1" name="Group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230620"/>
                          <a:chOff x="0" y="0"/>
                          <a:chExt cx="7775690" cy="6233391"/>
                        </a:xfrm>
                      </wpg:grpSpPr>
                      <wps:wsp>
                        <wps:cNvPr id="19" name="Forme libre 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e 1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21" name="Forme libre 17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orme libre 18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orme libre 19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orme libre 20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28" descr="Icône de téléphon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5562600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mage 32" descr="Icône d’e-mail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068291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Image 23" descr="Icône de GPS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2927" y="5056909"/>
                            <a:ext cx="152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110EC" id="Groupe 1" o:spid="_x0000_s1026" alt="&quot;&quot;" style="position:absolute;margin-left:-56.9pt;margin-top:0;width:612pt;height:490.6pt;z-index:-251715072;mso-position-vertical-relative:page;mso-width-relative:margin;mso-height-relative:margin" coordsize="77756,62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">
                <v:shape id="Forme libre 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  <v:path arrowok="t" o:connecttype="custom" o:connectlocs="4572635,0;0,635;0,769620;2640965,1704340;4572635,0" o:connectangles="0,0,0,0,0"/>
                </v:shape>
                <v:group id="Groupe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orme libre 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  <v:path arrowok="t" o:connecttype="custom" o:connectlocs="1828,0;0,1609;6817,22;6866,2;6866,2;6045,2;1828,0" o:connectangles="0,0,0,0,0,0,0"/>
                  </v:shape>
                  <v:shape id="Forme libre 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orme libre 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  <v:path arrowok="t" o:connecttype="custom" o:connectlocs="1918970,0;770255,266065;0,948055;1918970,0" o:connectangles="0,0,0,0"/>
                </v:shape>
                <v:shape id="Forme libre 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33" type="#_x0000_t75" alt="Icône de téléphone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  <v:imagedata r:id="rId13" o:title="Icône de téléphone"/>
                  <v:path arrowok="t"/>
                </v:shape>
                <v:shape id="Image 32" o:spid="_x0000_s1034" type="#_x0000_t75" alt="Icône d’e-mail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  <v:imagedata r:id="rId14" o:title="Icône d’e-mail"/>
                </v:shape>
                <v:shape id="Image 23" o:spid="_x0000_s1035" type="#_x0000_t75" alt="Icône de GPS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  <v:imagedata r:id="rId15" o:title="Icône de GPS"/>
                  <v:path arrowok="t"/>
                </v:shape>
                <w10:wrap anchory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42"/>
        <w:gridCol w:w="417"/>
        <w:gridCol w:w="6371"/>
      </w:tblGrid>
      <w:tr w:rsidR="00B6466C" w:rsidRPr="003C37C4" w14:paraId="0D83D90A" w14:textId="77777777" w:rsidTr="00984AC6">
        <w:trPr>
          <w:trHeight w:val="993"/>
          <w:jc w:val="center"/>
        </w:trPr>
        <w:tc>
          <w:tcPr>
            <w:tcW w:w="2842" w:type="dxa"/>
          </w:tcPr>
          <w:p w14:paraId="196A13AA" w14:textId="643450AD" w:rsidR="00B6466C" w:rsidRPr="003C37C4" w:rsidRDefault="00B6466C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vMerge w:val="restart"/>
          </w:tcPr>
          <w:p w14:paraId="15811FDA" w14:textId="47AE03ED" w:rsidR="00B6466C" w:rsidRPr="003C37C4" w:rsidRDefault="00B6466C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 w:val="restart"/>
          </w:tcPr>
          <w:p w14:paraId="352B2AEB" w14:textId="77777777" w:rsidR="001025BD" w:rsidRDefault="001025BD" w:rsidP="00166CCE">
            <w:pPr>
              <w:pStyle w:val="Titre"/>
            </w:pPr>
          </w:p>
          <w:p w14:paraId="5EB9AA41" w14:textId="6BB93735" w:rsidR="003E3DD4" w:rsidRPr="00626813" w:rsidRDefault="003E3DD4" w:rsidP="003E3DD4">
            <w:pPr>
              <w:rPr>
                <w:b/>
                <w:bCs/>
                <w:sz w:val="32"/>
                <w:szCs w:val="32"/>
              </w:rPr>
            </w:pPr>
            <w:r w:rsidRPr="00626813">
              <w:rPr>
                <w:b/>
                <w:bCs/>
                <w:sz w:val="32"/>
                <w:szCs w:val="32"/>
              </w:rPr>
              <w:t>Formation</w:t>
            </w:r>
          </w:p>
          <w:p w14:paraId="15AF9F6D" w14:textId="2C9F0616" w:rsidR="003E3DD4" w:rsidRPr="003E3DD4" w:rsidRDefault="003E3DD4" w:rsidP="003E3DD4">
            <w:r w:rsidRPr="00626813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00292E8D" wp14:editId="1688D777">
                      <wp:simplePos x="0" y="0"/>
                      <wp:positionH relativeFrom="column">
                        <wp:posOffset>-26812</wp:posOffset>
                      </wp:positionH>
                      <wp:positionV relativeFrom="paragraph">
                        <wp:posOffset>60325</wp:posOffset>
                      </wp:positionV>
                      <wp:extent cx="2273300" cy="50800"/>
                      <wp:effectExtent l="19050" t="0" r="31750" b="25400"/>
                      <wp:wrapNone/>
                      <wp:docPr id="1528666628" name="Flèche : chevr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508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57F8E3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lèche : chevron 6" o:spid="_x0000_s1026" type="#_x0000_t55" style="position:absolute;margin-left:-2.1pt;margin-top:4.75pt;width:179pt;height:4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" adj="21359" fillcolor="#d8315f [2165]" strokecolor="#791732 [3205]" strokeweight=".5pt">
                      <v:fill color2="#b3224a [2613]" rotate="t" colors="0 #bb9da1;.5 #af8f94;1 #a57a80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</w:tr>
      <w:tr w:rsidR="00B6466C" w:rsidRPr="003C37C4" w14:paraId="7E9B1A0B" w14:textId="77777777" w:rsidTr="00984AC6">
        <w:trPr>
          <w:trHeight w:val="975"/>
          <w:jc w:val="center"/>
        </w:trPr>
        <w:tc>
          <w:tcPr>
            <w:tcW w:w="28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62A1034" w14:textId="11A1D4A6" w:rsidR="00B6466C" w:rsidRPr="003C37C4" w:rsidRDefault="001420CA" w:rsidP="00B6466C">
            <w:pPr>
              <w:pStyle w:val="Corpsdetexte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867990F" wp14:editId="4B39814F">
                      <wp:simplePos x="0" y="0"/>
                      <wp:positionH relativeFrom="column">
                        <wp:posOffset>1785620</wp:posOffset>
                      </wp:positionH>
                      <wp:positionV relativeFrom="paragraph">
                        <wp:posOffset>279400</wp:posOffset>
                      </wp:positionV>
                      <wp:extent cx="287655" cy="8045450"/>
                      <wp:effectExtent l="0" t="0" r="17145" b="12700"/>
                      <wp:wrapNone/>
                      <wp:docPr id="691674377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8045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F68ED" id="Rectangle 22" o:spid="_x0000_s1026" style="position:absolute;margin-left:140.6pt;margin-top:22pt;width:22.65pt;height:63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" fillcolor="#d8315f [2165]" strokecolor="#791732 [3205]" strokeweight=".5pt">
                      <v:fill color2="#b3224a [2613]" rotate="t" colors="0 #bb9da1;.5 #af8f94;1 #a57a8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E22E2E"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6DA42D7" wp14:editId="3749C46B">
                      <wp:simplePos x="0" y="0"/>
                      <wp:positionH relativeFrom="column">
                        <wp:posOffset>-252730</wp:posOffset>
                      </wp:positionH>
                      <wp:positionV relativeFrom="paragraph">
                        <wp:posOffset>838200</wp:posOffset>
                      </wp:positionV>
                      <wp:extent cx="1778000" cy="323850"/>
                      <wp:effectExtent l="0" t="0" r="0" b="0"/>
                      <wp:wrapNone/>
                      <wp:docPr id="55929554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8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2DBF87" w14:textId="03207371" w:rsidR="00E35108" w:rsidRPr="00E22E2E" w:rsidRDefault="002D0A6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22E2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+221 78</w:t>
                                  </w:r>
                                  <w:r w:rsidR="00E22E2E" w:rsidRPr="00E22E2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 422 67 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A42D7" id="Zone de texte 8" o:spid="_x0000_s1032" type="#_x0000_t202" style="position:absolute;left:0;text-align:left;margin-left:-19.9pt;margin-top:66pt;width:140pt;height:25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" filled="f" stroked="f" strokeweight=".5pt">
                      <v:textbox>
                        <w:txbxContent>
                          <w:p w14:paraId="1E2DBF87" w14:textId="03207371" w:rsidR="00E35108" w:rsidRPr="00E22E2E" w:rsidRDefault="002D0A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22E2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+221 78</w:t>
                            </w:r>
                            <w:r w:rsidR="00E22E2E" w:rsidRPr="00E22E2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 422 67 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F13"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6EEE2368" wp14:editId="5000ADC1">
                      <wp:simplePos x="0" y="0"/>
                      <wp:positionH relativeFrom="column">
                        <wp:posOffset>-595630</wp:posOffset>
                      </wp:positionH>
                      <wp:positionV relativeFrom="paragraph">
                        <wp:posOffset>760730</wp:posOffset>
                      </wp:positionV>
                      <wp:extent cx="2343150" cy="1555750"/>
                      <wp:effectExtent l="0" t="0" r="0" b="6350"/>
                      <wp:wrapNone/>
                      <wp:docPr id="1900905894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150" cy="155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FE9530" w14:textId="10A1E4F0" w:rsidR="00CC1361" w:rsidRDefault="009060FD">
                                  <w:r w:rsidRPr="009060F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318039" wp14:editId="12F906FC">
                                        <wp:extent cx="2574102" cy="1397000"/>
                                        <wp:effectExtent l="0" t="0" r="0" b="0"/>
                                        <wp:docPr id="1924157262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76800" cy="13984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E2368" id="Zone de texte 3" o:spid="_x0000_s1033" type="#_x0000_t202" style="position:absolute;left:0;text-align:left;margin-left:-46.9pt;margin-top:59.9pt;width:184.5pt;height:122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" fillcolor="white [3201]" stroked="f" strokeweight=".5pt">
                      <v:textbox>
                        <w:txbxContent>
                          <w:p w14:paraId="54FE9530" w14:textId="10A1E4F0" w:rsidR="00CC1361" w:rsidRDefault="009060FD">
                            <w:r w:rsidRPr="009060FD">
                              <w:rPr>
                                <w:noProof/>
                              </w:rPr>
                              <w:drawing>
                                <wp:inline distT="0" distB="0" distL="0" distR="0" wp14:anchorId="0F318039" wp14:editId="12F906FC">
                                  <wp:extent cx="2574102" cy="1397000"/>
                                  <wp:effectExtent l="0" t="0" r="0" b="0"/>
                                  <wp:docPr id="1924157262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6800" cy="1398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7" w:type="dxa"/>
            <w:vMerge/>
          </w:tcPr>
          <w:p w14:paraId="66BC5DE0" w14:textId="77777777" w:rsidR="00B6466C" w:rsidRPr="003C37C4" w:rsidRDefault="00B6466C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636A430C" w14:textId="77777777" w:rsidR="00B6466C" w:rsidRPr="003C37C4" w:rsidRDefault="00B6466C" w:rsidP="00222466">
            <w:pPr>
              <w:pStyle w:val="Titre"/>
            </w:pPr>
          </w:p>
        </w:tc>
      </w:tr>
      <w:tr w:rsidR="00555003" w:rsidRPr="003C37C4" w14:paraId="0E2BBCCA" w14:textId="77777777" w:rsidTr="00984AC6">
        <w:trPr>
          <w:trHeight w:val="1589"/>
          <w:jc w:val="center"/>
        </w:trPr>
        <w:tc>
          <w:tcPr>
            <w:tcW w:w="2842" w:type="dxa"/>
            <w:vMerge/>
            <w:tcBorders>
              <w:bottom w:val="nil"/>
            </w:tcBorders>
          </w:tcPr>
          <w:p w14:paraId="1F430D69" w14:textId="77777777" w:rsidR="00555003" w:rsidRPr="003C37C4" w:rsidRDefault="00555003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vMerge/>
            <w:tcBorders>
              <w:bottom w:val="nil"/>
            </w:tcBorders>
          </w:tcPr>
          <w:p w14:paraId="6A6640E5" w14:textId="77777777" w:rsidR="00555003" w:rsidRPr="003C37C4" w:rsidRDefault="00555003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 w:val="restart"/>
            <w:tcBorders>
              <w:bottom w:val="nil"/>
            </w:tcBorders>
          </w:tcPr>
          <w:p w14:paraId="2E9A6D3B" w14:textId="445769DB" w:rsidR="00D85CA3" w:rsidRPr="003E3DD4" w:rsidRDefault="008D43FF" w:rsidP="00D85CA3">
            <w:pPr>
              <w:rPr>
                <w:lang w:bidi="fr-FR"/>
              </w:rPr>
            </w:pPr>
            <w:r w:rsidRPr="003E3DD4">
              <w:rPr>
                <w:b/>
                <w:bCs/>
                <w:color w:val="791732" w:themeColor="accent2"/>
                <w:lang w:bidi="fr-FR"/>
              </w:rPr>
              <w:t>Novembre</w:t>
            </w:r>
            <w:r w:rsidR="008E1C9A" w:rsidRPr="003E3DD4">
              <w:rPr>
                <w:b/>
                <w:bCs/>
                <w:color w:val="791732" w:themeColor="accent2"/>
                <w:lang w:bidi="fr-FR"/>
              </w:rPr>
              <w:t xml:space="preserve"> </w:t>
            </w:r>
            <w:r w:rsidRPr="003E3DD4">
              <w:rPr>
                <w:b/>
                <w:bCs/>
                <w:color w:val="791732" w:themeColor="accent2"/>
                <w:lang w:bidi="fr-FR"/>
              </w:rPr>
              <w:t>202</w:t>
            </w:r>
            <w:r w:rsidR="008E1C9A" w:rsidRPr="003E3DD4">
              <w:rPr>
                <w:b/>
                <w:bCs/>
                <w:color w:val="791732" w:themeColor="accent2"/>
                <w:lang w:bidi="fr-FR"/>
              </w:rPr>
              <w:t>4</w:t>
            </w:r>
            <w:r w:rsidRPr="003E3DD4">
              <w:rPr>
                <w:color w:val="791732" w:themeColor="accent2"/>
                <w:lang w:bidi="fr-FR"/>
              </w:rPr>
              <w:t xml:space="preserve"> </w:t>
            </w:r>
            <w:r w:rsidRPr="003E3DD4">
              <w:rPr>
                <w:lang w:bidi="fr-FR"/>
              </w:rPr>
              <w:t>:</w:t>
            </w:r>
            <w:r w:rsidR="00D85CA3" w:rsidRPr="003E3DD4">
              <w:rPr>
                <w:lang w:bidi="fr-FR"/>
              </w:rPr>
              <w:t xml:space="preserve"> </w:t>
            </w:r>
            <w:r w:rsidR="008E1C9A" w:rsidRPr="003E3DD4">
              <w:rPr>
                <w:b/>
                <w:bCs/>
                <w:lang w:bidi="fr-FR"/>
              </w:rPr>
              <w:t xml:space="preserve">Licence 3 Génie logiciel </w:t>
            </w:r>
            <w:r w:rsidR="008E1C9A" w:rsidRPr="003E3DD4">
              <w:rPr>
                <w:lang w:bidi="fr-FR"/>
              </w:rPr>
              <w:t xml:space="preserve">- </w:t>
            </w:r>
            <w:r w:rsidR="00D85CA3" w:rsidRPr="003E3DD4">
              <w:rPr>
                <w:lang w:bidi="fr-FR"/>
              </w:rPr>
              <w:t xml:space="preserve">Institut </w:t>
            </w:r>
            <w:r w:rsidRPr="003E3DD4">
              <w:rPr>
                <w:lang w:bidi="fr-FR"/>
              </w:rPr>
              <w:t>Supérieur</w:t>
            </w:r>
            <w:r w:rsidR="00D85CA3" w:rsidRPr="003E3DD4">
              <w:rPr>
                <w:lang w:bidi="fr-FR"/>
              </w:rPr>
              <w:t xml:space="preserve"> d’informatique</w:t>
            </w:r>
            <w:r w:rsidR="008E1C9A" w:rsidRPr="003E3DD4">
              <w:rPr>
                <w:lang w:bidi="fr-FR"/>
              </w:rPr>
              <w:t xml:space="preserve"> </w:t>
            </w:r>
            <w:r w:rsidR="00D85CA3" w:rsidRPr="003E3DD4">
              <w:rPr>
                <w:lang w:bidi="fr-FR"/>
              </w:rPr>
              <w:t xml:space="preserve">(ISI), </w:t>
            </w:r>
            <w:r w:rsidR="008E1C9A" w:rsidRPr="003E3DD4">
              <w:rPr>
                <w:lang w:bidi="fr-FR"/>
              </w:rPr>
              <w:t xml:space="preserve">Dakar </w:t>
            </w:r>
          </w:p>
          <w:p w14:paraId="4173E958" w14:textId="77777777" w:rsidR="00C24945" w:rsidRPr="003E3DD4" w:rsidRDefault="00C24945" w:rsidP="00D85CA3">
            <w:pPr>
              <w:rPr>
                <w:b/>
                <w:bCs/>
                <w:lang w:bidi="fr-FR"/>
              </w:rPr>
            </w:pPr>
          </w:p>
          <w:p w14:paraId="20C9F82E" w14:textId="571DD666" w:rsidR="00C24945" w:rsidRPr="003E3DD4" w:rsidRDefault="001C4FF5" w:rsidP="00D85CA3">
            <w:r w:rsidRPr="003E3DD4">
              <w:rPr>
                <w:b/>
                <w:bCs/>
                <w:color w:val="791732" w:themeColor="accent2"/>
                <w:lang w:bidi="fr-FR"/>
              </w:rPr>
              <w:t>Octobre</w:t>
            </w:r>
            <w:r w:rsidR="00C24945" w:rsidRPr="003E3DD4">
              <w:rPr>
                <w:b/>
                <w:bCs/>
                <w:color w:val="791732" w:themeColor="accent2"/>
                <w:lang w:bidi="fr-FR"/>
              </w:rPr>
              <w:t xml:space="preserve"> 2023 - Juillet 2024 </w:t>
            </w:r>
            <w:r w:rsidR="00C24945" w:rsidRPr="003E3DD4">
              <w:rPr>
                <w:b/>
                <w:bCs/>
                <w:lang w:bidi="fr-FR"/>
              </w:rPr>
              <w:t>:</w:t>
            </w:r>
            <w:r w:rsidR="00C24945" w:rsidRPr="003E3DD4">
              <w:t xml:space="preserve"> </w:t>
            </w:r>
            <w:r w:rsidR="00C24945" w:rsidRPr="003E3DD4">
              <w:rPr>
                <w:b/>
                <w:bCs/>
                <w:lang w:bidi="fr-FR"/>
              </w:rPr>
              <w:t>Licence 2 Génie logiciel -</w:t>
            </w:r>
            <w:r w:rsidR="00C24945" w:rsidRPr="003E3DD4">
              <w:rPr>
                <w:lang w:bidi="fr-FR"/>
              </w:rPr>
              <w:t xml:space="preserve"> Institut Supérieur d’informatique (ISI), Dakar </w:t>
            </w:r>
          </w:p>
          <w:p w14:paraId="09F1155C" w14:textId="77777777" w:rsidR="00C24945" w:rsidRPr="003E3DD4" w:rsidRDefault="00C24945" w:rsidP="00C24945">
            <w:pPr>
              <w:rPr>
                <w:b/>
                <w:bCs/>
                <w:lang w:bidi="fr-FR"/>
              </w:rPr>
            </w:pPr>
          </w:p>
          <w:p w14:paraId="0ABC60F9" w14:textId="2655E06C" w:rsidR="00C24945" w:rsidRPr="003E3DD4" w:rsidRDefault="00C24945" w:rsidP="00C24945">
            <w:pPr>
              <w:rPr>
                <w:b/>
                <w:bCs/>
                <w:lang w:bidi="fr-FR"/>
              </w:rPr>
            </w:pPr>
            <w:r w:rsidRPr="003E3DD4">
              <w:rPr>
                <w:b/>
                <w:bCs/>
                <w:color w:val="791732" w:themeColor="accent2"/>
                <w:lang w:bidi="fr-FR"/>
              </w:rPr>
              <w:t>Janvier-Aout 2023</w:t>
            </w:r>
            <w:r w:rsidRPr="003E3DD4">
              <w:rPr>
                <w:b/>
                <w:bCs/>
                <w:lang w:bidi="fr-FR"/>
              </w:rPr>
              <w:t xml:space="preserve"> </w:t>
            </w:r>
            <w:r w:rsidRPr="003E3DD4">
              <w:rPr>
                <w:lang w:bidi="fr-FR"/>
              </w:rPr>
              <w:t xml:space="preserve">: </w:t>
            </w:r>
            <w:r w:rsidRPr="003E3DD4">
              <w:rPr>
                <w:b/>
                <w:bCs/>
                <w:lang w:bidi="fr-FR"/>
              </w:rPr>
              <w:t xml:space="preserve">Licence </w:t>
            </w:r>
            <w:r w:rsidR="00F01079" w:rsidRPr="003E3DD4">
              <w:rPr>
                <w:b/>
                <w:bCs/>
                <w:lang w:bidi="fr-FR"/>
              </w:rPr>
              <w:t>1</w:t>
            </w:r>
            <w:r w:rsidRPr="003E3DD4">
              <w:rPr>
                <w:b/>
                <w:bCs/>
                <w:lang w:bidi="fr-FR"/>
              </w:rPr>
              <w:t xml:space="preserve"> Génie logiciel -</w:t>
            </w:r>
            <w:r w:rsidRPr="003E3DD4">
              <w:rPr>
                <w:lang w:bidi="fr-FR"/>
              </w:rPr>
              <w:t xml:space="preserve"> Institut Supérieur d’informatique (ISI), Dakar</w:t>
            </w:r>
            <w:r w:rsidRPr="003E3DD4">
              <w:rPr>
                <w:b/>
                <w:bCs/>
                <w:lang w:bidi="fr-FR"/>
              </w:rPr>
              <w:t xml:space="preserve"> </w:t>
            </w:r>
          </w:p>
          <w:p w14:paraId="3B201350" w14:textId="77777777" w:rsidR="00971F9D" w:rsidRPr="003E3DD4" w:rsidRDefault="00971F9D" w:rsidP="00C24945">
            <w:pPr>
              <w:rPr>
                <w:b/>
                <w:bCs/>
                <w:lang w:bidi="fr-FR"/>
              </w:rPr>
            </w:pPr>
          </w:p>
          <w:p w14:paraId="2F25D45F" w14:textId="665BA738" w:rsidR="000F7D04" w:rsidRPr="003E3DD4" w:rsidRDefault="000527BF" w:rsidP="000F7D04">
            <w:pPr>
              <w:rPr>
                <w:b/>
                <w:bCs/>
                <w:lang w:bidi="fr-FR"/>
              </w:rPr>
            </w:pPr>
            <w:r w:rsidRPr="003E3DD4">
              <w:rPr>
                <w:b/>
                <w:bCs/>
                <w:color w:val="791732" w:themeColor="accent2"/>
                <w:lang w:bidi="fr-FR"/>
              </w:rPr>
              <w:t>2022</w:t>
            </w:r>
            <w:r w:rsidR="00971F9D" w:rsidRPr="003E3DD4">
              <w:rPr>
                <w:b/>
                <w:bCs/>
                <w:lang w:bidi="fr-FR"/>
              </w:rPr>
              <w:t xml:space="preserve"> </w:t>
            </w:r>
            <w:r w:rsidR="00971F9D" w:rsidRPr="003E3DD4">
              <w:rPr>
                <w:lang w:bidi="fr-FR"/>
              </w:rPr>
              <w:t xml:space="preserve">: </w:t>
            </w:r>
            <w:r w:rsidRPr="003E3DD4">
              <w:rPr>
                <w:b/>
                <w:bCs/>
                <w:lang w:bidi="fr-FR"/>
              </w:rPr>
              <w:t>Baccalauréat</w:t>
            </w:r>
            <w:r w:rsidR="001B438D" w:rsidRPr="003E3DD4">
              <w:rPr>
                <w:b/>
                <w:bCs/>
                <w:lang w:bidi="fr-FR"/>
              </w:rPr>
              <w:t xml:space="preserve"> </w:t>
            </w:r>
            <w:r w:rsidR="00693FBF" w:rsidRPr="003E3DD4">
              <w:rPr>
                <w:b/>
                <w:bCs/>
                <w:lang w:bidi="fr-FR"/>
              </w:rPr>
              <w:t>Série S2</w:t>
            </w:r>
            <w:r w:rsidR="00971F9D" w:rsidRPr="003E3DD4">
              <w:rPr>
                <w:b/>
                <w:bCs/>
                <w:lang w:bidi="fr-FR"/>
              </w:rPr>
              <w:t>-</w:t>
            </w:r>
            <w:r w:rsidR="00971F9D" w:rsidRPr="003E3DD4">
              <w:rPr>
                <w:lang w:bidi="fr-FR"/>
              </w:rPr>
              <w:t xml:space="preserve"> </w:t>
            </w:r>
            <w:r w:rsidRPr="003E3DD4">
              <w:rPr>
                <w:lang w:bidi="fr-FR"/>
              </w:rPr>
              <w:t>Collège Saint Gabriel</w:t>
            </w:r>
            <w:r w:rsidR="00971F9D" w:rsidRPr="003E3DD4">
              <w:rPr>
                <w:lang w:bidi="fr-FR"/>
              </w:rPr>
              <w:t xml:space="preserve">, </w:t>
            </w:r>
            <w:r w:rsidR="00A630B9" w:rsidRPr="003E3DD4">
              <w:rPr>
                <w:lang w:bidi="fr-FR"/>
              </w:rPr>
              <w:t>Thiès</w:t>
            </w:r>
          </w:p>
          <w:p w14:paraId="0F342899" w14:textId="157F9400" w:rsidR="000F7D04" w:rsidRPr="003C37C4" w:rsidRDefault="000F7D04" w:rsidP="000F7D04"/>
          <w:p w14:paraId="5F062FBA" w14:textId="58F47EE7" w:rsidR="00555003" w:rsidRDefault="000F7D04" w:rsidP="00DE2CB4">
            <w:pPr>
              <w:rPr>
                <w:b/>
                <w:bCs/>
                <w:sz w:val="32"/>
                <w:szCs w:val="32"/>
              </w:rPr>
            </w:pPr>
            <w:r w:rsidRPr="00DE2CB4">
              <w:rPr>
                <w:b/>
                <w:bCs/>
                <w:sz w:val="32"/>
                <w:szCs w:val="32"/>
              </w:rPr>
              <w:t xml:space="preserve">Compétences </w:t>
            </w:r>
          </w:p>
          <w:p w14:paraId="00C136BA" w14:textId="0F5D2E6D" w:rsidR="00DE2CB4" w:rsidRPr="00DE2CB4" w:rsidRDefault="00DE2CB4" w:rsidP="00DE2CB4">
            <w:pPr>
              <w:rPr>
                <w:b/>
                <w:bCs/>
                <w:sz w:val="32"/>
                <w:szCs w:val="32"/>
              </w:rPr>
            </w:pPr>
            <w:r w:rsidRPr="00626813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04CACF90" wp14:editId="73897C9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3810</wp:posOffset>
                      </wp:positionV>
                      <wp:extent cx="2273300" cy="50800"/>
                      <wp:effectExtent l="19050" t="0" r="31750" b="25400"/>
                      <wp:wrapNone/>
                      <wp:docPr id="1165084499" name="Flèche : chevr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508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50903" id="Flèche : chevron 6" o:spid="_x0000_s1026" type="#_x0000_t55" style="position:absolute;margin-left:.05pt;margin-top:.3pt;width:179pt;height:4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" adj="21359" fillcolor="#d8315f [2165]" strokecolor="#791732 [3205]" strokeweight=".5pt">
                      <v:fill color2="#b3224a [2613]" rotate="t" colors="0 #bb9da1;.5 #af8f94;1 #a57a80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  <w:p w14:paraId="34399C08" w14:textId="49F70259" w:rsidR="00DE2CB4" w:rsidRPr="003E3DD4" w:rsidRDefault="00D2007D" w:rsidP="000F7D04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3E3DD4">
              <w:rPr>
                <w:b/>
                <w:bCs/>
                <w:sz w:val="18"/>
                <w:szCs w:val="18"/>
              </w:rPr>
              <w:t>Création</w:t>
            </w:r>
            <w:r w:rsidR="0061491F" w:rsidRPr="003E3DD4">
              <w:rPr>
                <w:b/>
                <w:bCs/>
                <w:sz w:val="18"/>
                <w:szCs w:val="18"/>
              </w:rPr>
              <w:t xml:space="preserve"> de site web </w:t>
            </w:r>
          </w:p>
          <w:p w14:paraId="64CC3748" w14:textId="77777777" w:rsidR="00002BA7" w:rsidRPr="003E3DD4" w:rsidRDefault="00D2007D" w:rsidP="000F7D04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3E3DD4">
              <w:rPr>
                <w:b/>
                <w:bCs/>
                <w:sz w:val="18"/>
                <w:szCs w:val="18"/>
              </w:rPr>
              <w:t>Conception</w:t>
            </w:r>
            <w:r w:rsidR="0061491F" w:rsidRPr="003E3DD4">
              <w:rPr>
                <w:b/>
                <w:bCs/>
                <w:sz w:val="18"/>
                <w:szCs w:val="18"/>
              </w:rPr>
              <w:t xml:space="preserve"> de logiciel</w:t>
            </w:r>
          </w:p>
          <w:p w14:paraId="3EA2CD48" w14:textId="6D20035D" w:rsidR="00DE2CB4" w:rsidRPr="003E3DD4" w:rsidRDefault="00002BA7" w:rsidP="000F7D04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3E3DD4">
              <w:rPr>
                <w:b/>
                <w:bCs/>
                <w:sz w:val="18"/>
                <w:szCs w:val="18"/>
              </w:rPr>
              <w:t>Gestion de projet informatique</w:t>
            </w:r>
            <w:r w:rsidR="0061491F" w:rsidRPr="003E3DD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3CDABAA3" w14:textId="77777777" w:rsidR="00DE2CB4" w:rsidRPr="003E3DD4" w:rsidRDefault="00D2007D" w:rsidP="000F7D04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3E3DD4">
              <w:rPr>
                <w:b/>
                <w:bCs/>
                <w:sz w:val="18"/>
                <w:szCs w:val="18"/>
              </w:rPr>
              <w:t>Travail</w:t>
            </w:r>
            <w:r w:rsidR="0061491F" w:rsidRPr="003E3DD4">
              <w:rPr>
                <w:b/>
                <w:bCs/>
                <w:sz w:val="18"/>
                <w:szCs w:val="18"/>
              </w:rPr>
              <w:t xml:space="preserve"> en </w:t>
            </w:r>
            <w:r w:rsidRPr="003E3DD4">
              <w:rPr>
                <w:b/>
                <w:bCs/>
                <w:sz w:val="18"/>
                <w:szCs w:val="18"/>
              </w:rPr>
              <w:t>équipe</w:t>
            </w:r>
            <w:r w:rsidR="0061491F" w:rsidRPr="003E3DD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61D87139" w14:textId="427650C7" w:rsidR="00DE2CB4" w:rsidRPr="003E3DD4" w:rsidRDefault="002E0AEB" w:rsidP="000F7D04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GB"/>
              </w:rPr>
            </w:pPr>
            <w:r w:rsidRPr="003E3DD4">
              <w:rPr>
                <w:b/>
                <w:bCs/>
                <w:sz w:val="18"/>
                <w:szCs w:val="18"/>
                <w:lang w:val="en-GB"/>
              </w:rPr>
              <w:t>Bureautique:</w:t>
            </w:r>
            <w:r w:rsidR="0061491F" w:rsidRPr="003E3DD4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1491F" w:rsidRPr="003E3DD4">
              <w:rPr>
                <w:sz w:val="18"/>
                <w:szCs w:val="18"/>
                <w:lang w:val="en-GB"/>
              </w:rPr>
              <w:t>Word</w:t>
            </w:r>
            <w:r w:rsidR="00DE2CB4" w:rsidRPr="003E3DD4">
              <w:rPr>
                <w:sz w:val="18"/>
                <w:szCs w:val="18"/>
                <w:lang w:val="en-GB"/>
              </w:rPr>
              <w:t xml:space="preserve">, </w:t>
            </w:r>
            <w:r w:rsidR="0061491F" w:rsidRPr="003E3DD4">
              <w:rPr>
                <w:sz w:val="18"/>
                <w:szCs w:val="18"/>
                <w:lang w:val="en-GB"/>
              </w:rPr>
              <w:t>Excel</w:t>
            </w:r>
            <w:r w:rsidR="00DE2CB4" w:rsidRPr="003E3DD4">
              <w:rPr>
                <w:sz w:val="18"/>
                <w:szCs w:val="18"/>
                <w:lang w:val="en-GB"/>
              </w:rPr>
              <w:t xml:space="preserve">, PowerPoint, </w:t>
            </w:r>
            <w:r w:rsidR="0061491F" w:rsidRPr="003E3DD4">
              <w:rPr>
                <w:sz w:val="18"/>
                <w:szCs w:val="18"/>
                <w:lang w:val="en-GB"/>
              </w:rPr>
              <w:t>Access</w:t>
            </w:r>
            <w:r w:rsidR="00DE2CB4" w:rsidRPr="003E3DD4">
              <w:rPr>
                <w:sz w:val="18"/>
                <w:szCs w:val="18"/>
                <w:lang w:val="en-GB"/>
              </w:rPr>
              <w:t xml:space="preserve">, </w:t>
            </w:r>
            <w:r w:rsidR="0061491F" w:rsidRPr="003E3DD4">
              <w:rPr>
                <w:sz w:val="18"/>
                <w:szCs w:val="18"/>
                <w:lang w:val="en-GB"/>
              </w:rPr>
              <w:t>Publisher</w:t>
            </w:r>
          </w:p>
          <w:p w14:paraId="3CEB1FF7" w14:textId="257CC626" w:rsidR="00002BA7" w:rsidRPr="003E3DD4" w:rsidRDefault="00DE2CB4" w:rsidP="000F7D04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GB"/>
              </w:rPr>
            </w:pPr>
            <w:r w:rsidRPr="003E3DD4">
              <w:rPr>
                <w:b/>
                <w:bCs/>
                <w:sz w:val="18"/>
                <w:szCs w:val="18"/>
              </w:rPr>
              <w:t>Création</w:t>
            </w:r>
            <w:r w:rsidR="0061491F" w:rsidRPr="003E3DD4">
              <w:rPr>
                <w:b/>
                <w:bCs/>
                <w:sz w:val="18"/>
                <w:szCs w:val="18"/>
              </w:rPr>
              <w:t xml:space="preserve"> de maquette site </w:t>
            </w:r>
            <w:r w:rsidR="00CB39D1" w:rsidRPr="003E3DD4">
              <w:rPr>
                <w:b/>
                <w:bCs/>
                <w:sz w:val="18"/>
                <w:szCs w:val="18"/>
              </w:rPr>
              <w:t>web (</w:t>
            </w:r>
            <w:r w:rsidR="00002BA7" w:rsidRPr="003E3DD4">
              <w:rPr>
                <w:b/>
                <w:bCs/>
                <w:sz w:val="18"/>
                <w:szCs w:val="18"/>
              </w:rPr>
              <w:t>Figma)</w:t>
            </w:r>
          </w:p>
          <w:p w14:paraId="7D93C89B" w14:textId="11233216" w:rsidR="00002BA7" w:rsidRPr="003E3DD4" w:rsidRDefault="00002BA7" w:rsidP="000F7D04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GB"/>
              </w:rPr>
            </w:pPr>
            <w:r w:rsidRPr="003E3DD4">
              <w:rPr>
                <w:b/>
                <w:bCs/>
                <w:sz w:val="18"/>
                <w:szCs w:val="18"/>
              </w:rPr>
              <w:t>Langages de programmation : C#, Java (niveau avancé), PHP, HTML/CSS</w:t>
            </w:r>
            <w:r w:rsidR="00CB39D1" w:rsidRPr="003E3DD4">
              <w:rPr>
                <w:b/>
                <w:bCs/>
                <w:sz w:val="18"/>
                <w:szCs w:val="18"/>
              </w:rPr>
              <w:t>,</w:t>
            </w:r>
            <w:r w:rsidR="00CB39D1" w:rsidRPr="003E3DD4">
              <w:rPr>
                <w:sz w:val="18"/>
                <w:szCs w:val="18"/>
              </w:rPr>
              <w:t xml:space="preserve"> </w:t>
            </w:r>
            <w:r w:rsidR="00CB39D1" w:rsidRPr="003E3DD4">
              <w:rPr>
                <w:b/>
                <w:bCs/>
                <w:sz w:val="18"/>
                <w:szCs w:val="18"/>
              </w:rPr>
              <w:t>Programmation orientée objet (POO)</w:t>
            </w:r>
          </w:p>
          <w:p w14:paraId="07FDF3BD" w14:textId="69EF88C2" w:rsidR="00CB39D1" w:rsidRPr="003E3DD4" w:rsidRDefault="00CB39D1" w:rsidP="000F7D04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GB"/>
              </w:rPr>
            </w:pPr>
            <w:r w:rsidRPr="003E3DD4">
              <w:rPr>
                <w:b/>
                <w:bCs/>
                <w:sz w:val="18"/>
                <w:szCs w:val="18"/>
              </w:rPr>
              <w:t>DevOps : mise en place d’intégration et déploiement continu (CI/CD), gestion de pipelines</w:t>
            </w:r>
          </w:p>
          <w:p w14:paraId="66A83AAF" w14:textId="74F4B771" w:rsidR="00CB39D1" w:rsidRPr="003E3DD4" w:rsidRDefault="00CB39D1" w:rsidP="000F7D04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GB"/>
              </w:rPr>
            </w:pPr>
            <w:r w:rsidRPr="003E3DD4">
              <w:rPr>
                <w:b/>
                <w:bCs/>
                <w:sz w:val="18"/>
                <w:szCs w:val="18"/>
              </w:rPr>
              <w:t>Développement d'API : mise en place et consommation d'API REST</w:t>
            </w:r>
          </w:p>
          <w:p w14:paraId="0315EB55" w14:textId="49CF400B" w:rsidR="00002BA7" w:rsidRPr="003E3DD4" w:rsidRDefault="00002BA7" w:rsidP="000F7D04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GB"/>
              </w:rPr>
            </w:pPr>
            <w:r w:rsidRPr="003E3DD4">
              <w:rPr>
                <w:b/>
                <w:bCs/>
                <w:sz w:val="18"/>
                <w:szCs w:val="18"/>
              </w:rPr>
              <w:t>SGBD : Oracle, MySQL</w:t>
            </w:r>
          </w:p>
          <w:p w14:paraId="70D7FFDF" w14:textId="7E5F2384" w:rsidR="00002BA7" w:rsidRPr="003E3DD4" w:rsidRDefault="00002BA7" w:rsidP="00002BA7">
            <w:pPr>
              <w:ind w:left="360"/>
              <w:rPr>
                <w:b/>
                <w:bCs/>
                <w:sz w:val="18"/>
                <w:szCs w:val="18"/>
                <w:lang w:val="en-GB"/>
              </w:rPr>
            </w:pPr>
          </w:p>
          <w:p w14:paraId="36C9D1D3" w14:textId="293304E4" w:rsidR="004D1FFB" w:rsidRPr="003E3DD4" w:rsidRDefault="00CB39D1" w:rsidP="004D1FFB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GB"/>
              </w:rPr>
            </w:pPr>
            <w:r w:rsidRPr="003E3DD4">
              <w:rPr>
                <w:b/>
                <w:bCs/>
                <w:sz w:val="18"/>
                <w:szCs w:val="18"/>
              </w:rPr>
              <w:t>Framework</w:t>
            </w:r>
            <w:r w:rsidR="00002BA7" w:rsidRPr="003E3DD4">
              <w:rPr>
                <w:b/>
                <w:bCs/>
                <w:sz w:val="18"/>
                <w:szCs w:val="18"/>
              </w:rPr>
              <w:t xml:space="preserve"> : </w:t>
            </w:r>
            <w:proofErr w:type="spellStart"/>
            <w:r w:rsidR="00002BA7" w:rsidRPr="003E3DD4">
              <w:rPr>
                <w:b/>
                <w:bCs/>
                <w:sz w:val="18"/>
                <w:szCs w:val="18"/>
              </w:rPr>
              <w:t>Laravel</w:t>
            </w:r>
            <w:proofErr w:type="spellEnd"/>
            <w:r w:rsidR="00002BA7" w:rsidRPr="003E3DD4">
              <w:rPr>
                <w:b/>
                <w:bCs/>
                <w:sz w:val="18"/>
                <w:szCs w:val="18"/>
              </w:rPr>
              <w:t>, .NET</w:t>
            </w:r>
            <w:r w:rsidR="0061491F" w:rsidRPr="003E3DD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6F131A91" w14:textId="4BD604C9" w:rsidR="00D85CA3" w:rsidRPr="003E3DD4" w:rsidRDefault="0061491F" w:rsidP="00D85CA3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GB"/>
              </w:rPr>
            </w:pPr>
            <w:r w:rsidRPr="003E3DD4">
              <w:rPr>
                <w:b/>
                <w:bCs/>
                <w:sz w:val="18"/>
                <w:szCs w:val="18"/>
              </w:rPr>
              <w:t xml:space="preserve">Techniques de </w:t>
            </w:r>
            <w:r w:rsidR="00DE2CB4" w:rsidRPr="003E3DD4">
              <w:rPr>
                <w:b/>
                <w:bCs/>
                <w:sz w:val="18"/>
                <w:szCs w:val="18"/>
              </w:rPr>
              <w:t xml:space="preserve">Photoshop : </w:t>
            </w:r>
            <w:r w:rsidRPr="003E3DD4">
              <w:rPr>
                <w:sz w:val="18"/>
                <w:szCs w:val="18"/>
              </w:rPr>
              <w:t>Photomontage</w:t>
            </w:r>
          </w:p>
          <w:p w14:paraId="18276CBC" w14:textId="12B6E0CA" w:rsidR="004D1FFB" w:rsidRPr="003E3DD4" w:rsidRDefault="004D1FFB" w:rsidP="00D85CA3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GB"/>
              </w:rPr>
            </w:pPr>
            <w:r w:rsidRPr="003E3DD4">
              <w:rPr>
                <w:b/>
                <w:bCs/>
                <w:sz w:val="18"/>
                <w:szCs w:val="18"/>
              </w:rPr>
              <w:t>Outils de développement : NetBeans, Visual Studio, VS Code</w:t>
            </w:r>
          </w:p>
          <w:p w14:paraId="7EA84DA1" w14:textId="77777777" w:rsidR="003E3DD4" w:rsidRDefault="003E3DD4" w:rsidP="002E0AEB">
            <w:pPr>
              <w:rPr>
                <w:b/>
                <w:bCs/>
                <w:sz w:val="32"/>
                <w:szCs w:val="32"/>
              </w:rPr>
            </w:pPr>
          </w:p>
          <w:p w14:paraId="47755923" w14:textId="19B72349" w:rsidR="002E0AEB" w:rsidRDefault="000657E7" w:rsidP="002E0AE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Réalisation</w:t>
            </w:r>
          </w:p>
          <w:p w14:paraId="78918701" w14:textId="3C83E3D5" w:rsidR="002E0AEB" w:rsidRDefault="003E3DD4" w:rsidP="002E0AE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F321ADF" wp14:editId="4F3BBCE9">
                      <wp:simplePos x="0" y="0"/>
                      <wp:positionH relativeFrom="page">
                        <wp:posOffset>72390</wp:posOffset>
                      </wp:positionH>
                      <wp:positionV relativeFrom="paragraph">
                        <wp:posOffset>225425</wp:posOffset>
                      </wp:positionV>
                      <wp:extent cx="3175000" cy="1297528"/>
                      <wp:effectExtent l="0" t="0" r="6350" b="0"/>
                      <wp:wrapNone/>
                      <wp:docPr id="530266370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0" cy="1297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EE56F" w14:textId="4C8D52C7" w:rsidR="00104C1E" w:rsidRPr="00984AC6" w:rsidRDefault="00104C1E">
                                  <w:r w:rsidRPr="00984AC6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2 sites web avec WordPress :</w:t>
                                  </w:r>
                                  <w:r w:rsidRPr="00984AC6">
                                    <w:t xml:space="preserve"> </w:t>
                                  </w:r>
                                </w:p>
                                <w:p w14:paraId="3B1239E8" w14:textId="5C703F72" w:rsidR="00104C1E" w:rsidRPr="00984AC6" w:rsidRDefault="00104C1E">
                                  <w:r w:rsidRPr="00984AC6">
                                    <w:t xml:space="preserve">fatoufall.infinityfreeapp.com </w:t>
                                  </w:r>
                                </w:p>
                                <w:p w14:paraId="7BAC4675" w14:textId="0A4F8823" w:rsidR="00104C1E" w:rsidRPr="00984AC6" w:rsidRDefault="00104C1E">
                                  <w:r w:rsidRPr="00984AC6">
                                    <w:t xml:space="preserve">fifi.infinityfreeapp.com </w:t>
                                  </w:r>
                                </w:p>
                                <w:p w14:paraId="188314C7" w14:textId="2D74FA1F" w:rsidR="00383BF6" w:rsidRPr="00984AC6" w:rsidRDefault="00104C1E"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984AC6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1 logiciel de gestion de pharmacie avec NetBeans</w:t>
                                  </w:r>
                                </w:p>
                                <w:p w14:paraId="44FBE1D4" w14:textId="0ADA583C" w:rsidR="004F7452" w:rsidRPr="00984AC6" w:rsidRDefault="004F7452"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984AC6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 xml:space="preserve">1 site web de </w:t>
                                  </w:r>
                                  <w:r w:rsidR="00CB39D1" w:rsidRPr="00984AC6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restauration</w:t>
                                  </w:r>
                                  <w:r w:rsidRPr="00984AC6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 xml:space="preserve"> en laravel</w:t>
                                  </w:r>
                                </w:p>
                                <w:p w14:paraId="7565DB37" w14:textId="0ACDF24B" w:rsidR="004F7452" w:rsidRPr="00984AC6" w:rsidRDefault="004F7452"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984AC6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 xml:space="preserve">1 application mobile de gestion de </w:t>
                                  </w:r>
                                  <w:r w:rsidR="00CB39D1" w:rsidRPr="00984AC6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rendez-vous</w:t>
                                  </w:r>
                                  <w:r w:rsidRPr="00984AC6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 xml:space="preserve"> en C#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21A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3" o:spid="_x0000_s1034" type="#_x0000_t202" style="position:absolute;margin-left:5.7pt;margin-top:17.75pt;width:250pt;height:102.1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" fillcolor="white [3201]" stroked="f" strokeweight=".5pt">
                      <v:textbox>
                        <w:txbxContent>
                          <w:p w14:paraId="593EE56F" w14:textId="4C8D52C7" w:rsidR="00104C1E" w:rsidRPr="00984AC6" w:rsidRDefault="00104C1E">
                            <w:r w:rsidRPr="00984AC6">
                              <w:rPr>
                                <w:b/>
                                <w:bCs/>
                                <w:u w:val="single"/>
                              </w:rPr>
                              <w:t>2 sites web avec WordPress :</w:t>
                            </w:r>
                            <w:r w:rsidRPr="00984AC6">
                              <w:t xml:space="preserve"> </w:t>
                            </w:r>
                          </w:p>
                          <w:p w14:paraId="3B1239E8" w14:textId="5C703F72" w:rsidR="00104C1E" w:rsidRPr="00984AC6" w:rsidRDefault="00104C1E">
                            <w:r w:rsidRPr="00984AC6">
                              <w:t xml:space="preserve">fatoufall.infinityfreeapp.com </w:t>
                            </w:r>
                          </w:p>
                          <w:p w14:paraId="7BAC4675" w14:textId="0A4F8823" w:rsidR="00104C1E" w:rsidRPr="00984AC6" w:rsidRDefault="00104C1E">
                            <w:r w:rsidRPr="00984AC6">
                              <w:t xml:space="preserve">fifi.infinityfreeapp.com </w:t>
                            </w:r>
                          </w:p>
                          <w:p w14:paraId="188314C7" w14:textId="2D74FA1F" w:rsidR="00383BF6" w:rsidRPr="00984AC6" w:rsidRDefault="00104C1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84AC6">
                              <w:rPr>
                                <w:b/>
                                <w:bCs/>
                                <w:u w:val="single"/>
                              </w:rPr>
                              <w:t>1 logiciel de gestion de pharmacie avec NetBeans</w:t>
                            </w:r>
                          </w:p>
                          <w:p w14:paraId="44FBE1D4" w14:textId="0ADA583C" w:rsidR="004F7452" w:rsidRPr="00984AC6" w:rsidRDefault="004F745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84AC6">
                              <w:rPr>
                                <w:b/>
                                <w:bCs/>
                                <w:u w:val="single"/>
                              </w:rPr>
                              <w:t xml:space="preserve">1 site web de </w:t>
                            </w:r>
                            <w:r w:rsidR="00CB39D1" w:rsidRPr="00984AC6">
                              <w:rPr>
                                <w:b/>
                                <w:bCs/>
                                <w:u w:val="single"/>
                              </w:rPr>
                              <w:t>restauration</w:t>
                            </w:r>
                            <w:r w:rsidRPr="00984AC6">
                              <w:rPr>
                                <w:b/>
                                <w:bCs/>
                                <w:u w:val="single"/>
                              </w:rPr>
                              <w:t xml:space="preserve"> en laravel</w:t>
                            </w:r>
                          </w:p>
                          <w:p w14:paraId="7565DB37" w14:textId="0ACDF24B" w:rsidR="004F7452" w:rsidRPr="00984AC6" w:rsidRDefault="004F745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84AC6">
                              <w:rPr>
                                <w:b/>
                                <w:bCs/>
                                <w:u w:val="single"/>
                              </w:rPr>
                              <w:t xml:space="preserve">1 application mobile de gestion de </w:t>
                            </w:r>
                            <w:r w:rsidR="00CB39D1" w:rsidRPr="00984AC6">
                              <w:rPr>
                                <w:b/>
                                <w:bCs/>
                                <w:u w:val="single"/>
                              </w:rPr>
                              <w:t>rendez-vous</w:t>
                            </w:r>
                            <w:r w:rsidRPr="00984AC6">
                              <w:rPr>
                                <w:b/>
                                <w:bCs/>
                                <w:u w:val="single"/>
                              </w:rPr>
                              <w:t xml:space="preserve"> en C#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626813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37B4AB40" wp14:editId="4E6C2025">
                      <wp:simplePos x="0" y="0"/>
                      <wp:positionH relativeFrom="column">
                        <wp:posOffset>-216</wp:posOffset>
                      </wp:positionH>
                      <wp:positionV relativeFrom="paragraph">
                        <wp:posOffset>89226</wp:posOffset>
                      </wp:positionV>
                      <wp:extent cx="2273300" cy="50800"/>
                      <wp:effectExtent l="19050" t="0" r="31750" b="25400"/>
                      <wp:wrapNone/>
                      <wp:docPr id="859062794" name="Flèche : chevr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508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E6DE64" w14:textId="77777777" w:rsidR="000657E7" w:rsidRDefault="000657E7" w:rsidP="000657E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4AB40" id="Flèche : chevron 6" o:spid="_x0000_s1035" type="#_x0000_t55" style="position:absolute;margin-left:0;margin-top:7.05pt;width:179pt;height:4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" adj="21359" fillcolor="#d8315f [2165]" strokecolor="#791732 [3205]" strokeweight=".5pt">
                      <v:fill color2="#b3224a [2613]" rotate="t" colors="0 #bb9da1;.5 #af8f94;1 #a57a80" focus="100%" type="gradient">
                        <o:fill v:ext="view" type="gradientUnscaled"/>
                      </v:fill>
                      <v:textbox>
                        <w:txbxContent>
                          <w:p w14:paraId="20E6DE64" w14:textId="77777777" w:rsidR="000657E7" w:rsidRDefault="000657E7" w:rsidP="000657E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44A2F1" w14:textId="0D06DFDF" w:rsidR="000F7D04" w:rsidRPr="003C37C4" w:rsidRDefault="000F7D04" w:rsidP="00383BF6">
            <w:pPr>
              <w:pStyle w:val="Dates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55003" w:rsidRPr="003C37C4" w14:paraId="731222DD" w14:textId="77777777" w:rsidTr="00984AC6">
        <w:trPr>
          <w:trHeight w:val="1290"/>
          <w:jc w:val="center"/>
        </w:trPr>
        <w:tc>
          <w:tcPr>
            <w:tcW w:w="2842" w:type="dxa"/>
          </w:tcPr>
          <w:p w14:paraId="31B336BE" w14:textId="77777777" w:rsidR="00555003" w:rsidRDefault="00555003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  <w:p w14:paraId="4AA5C489" w14:textId="77777777" w:rsidR="00311594" w:rsidRDefault="00311594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  <w:p w14:paraId="27231536" w14:textId="77777777" w:rsidR="00311594" w:rsidRDefault="00311594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  <w:p w14:paraId="595006E4" w14:textId="10504896" w:rsidR="00311594" w:rsidRDefault="00DB4EDA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AC6A930" wp14:editId="60010C88">
                      <wp:simplePos x="0" y="0"/>
                      <wp:positionH relativeFrom="column">
                        <wp:posOffset>-552450</wp:posOffset>
                      </wp:positionH>
                      <wp:positionV relativeFrom="paragraph">
                        <wp:posOffset>229235</wp:posOffset>
                      </wp:positionV>
                      <wp:extent cx="2228850" cy="317500"/>
                      <wp:effectExtent l="0" t="0" r="0" b="6350"/>
                      <wp:wrapNone/>
                      <wp:docPr id="1527786883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885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91B654" w14:textId="0F2884BD" w:rsidR="00DB4EDA" w:rsidRPr="00EC7F35" w:rsidRDefault="0050293E" w:rsidP="00DB4ED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Langues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6A930" id="_x0000_s1036" type="#_x0000_t202" style="position:absolute;margin-left:-43.5pt;margin-top:18.05pt;width:175.5pt;height: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" fillcolor="white [3201]" stroked="f" strokeweight=".5pt">
                      <v:textbox>
                        <w:txbxContent>
                          <w:p w14:paraId="7D91B654" w14:textId="0F2884BD" w:rsidR="00DB4EDA" w:rsidRPr="00EC7F35" w:rsidRDefault="0050293E" w:rsidP="00DB4ED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7CEBA1" w14:textId="1A61F922" w:rsidR="00311594" w:rsidRDefault="00311594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  <w:p w14:paraId="3EF63E91" w14:textId="5A9B3BC1" w:rsidR="00311594" w:rsidRPr="003C37C4" w:rsidRDefault="00311594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vMerge/>
          </w:tcPr>
          <w:p w14:paraId="07CB0876" w14:textId="77777777" w:rsidR="00555003" w:rsidRPr="003C37C4" w:rsidRDefault="00555003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13104ACC" w14:textId="77777777" w:rsidR="00555003" w:rsidRPr="003C37C4" w:rsidRDefault="00555003" w:rsidP="00222466"/>
        </w:tc>
      </w:tr>
      <w:tr w:rsidR="00311594" w:rsidRPr="003C37C4" w14:paraId="671CBE62" w14:textId="77777777" w:rsidTr="00984AC6">
        <w:trPr>
          <w:trHeight w:val="1290"/>
          <w:jc w:val="center"/>
        </w:trPr>
        <w:tc>
          <w:tcPr>
            <w:tcW w:w="2842" w:type="dxa"/>
          </w:tcPr>
          <w:p w14:paraId="3004DA9D" w14:textId="29AAAEE9" w:rsidR="00311594" w:rsidRDefault="00DB4EDA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0FCDA27" wp14:editId="1404E56F">
                      <wp:simplePos x="0" y="0"/>
                      <wp:positionH relativeFrom="column">
                        <wp:posOffset>-508000</wp:posOffset>
                      </wp:positionH>
                      <wp:positionV relativeFrom="paragraph">
                        <wp:posOffset>111760</wp:posOffset>
                      </wp:positionV>
                      <wp:extent cx="2273300" cy="50800"/>
                      <wp:effectExtent l="19050" t="0" r="31750" b="25400"/>
                      <wp:wrapNone/>
                      <wp:docPr id="1096162771" name="Flèche : chevr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508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5035F" id="Flèche : chevron 6" o:spid="_x0000_s1026" type="#_x0000_t55" style="position:absolute;margin-left:-40pt;margin-top:8.8pt;width:179pt;height: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" adj="21359" fillcolor="#d8315f [2165]" strokecolor="#791732 [3205]" strokeweight=".5pt">
                      <v:fill color2="#b3224a [2613]" rotate="t" colors="0 #bb9da1;.5 #af8f94;1 #a57a80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417" w:type="dxa"/>
            <w:vMerge/>
          </w:tcPr>
          <w:p w14:paraId="4543883C" w14:textId="77777777" w:rsidR="00311594" w:rsidRPr="003C37C4" w:rsidRDefault="00311594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4ACE4AEA" w14:textId="77777777" w:rsidR="00311594" w:rsidRPr="003C37C4" w:rsidRDefault="00311594" w:rsidP="00222466"/>
        </w:tc>
      </w:tr>
      <w:tr w:rsidR="00311594" w:rsidRPr="003C37C4" w14:paraId="0C000BA6" w14:textId="77777777" w:rsidTr="00984AC6">
        <w:trPr>
          <w:trHeight w:val="1290"/>
          <w:jc w:val="center"/>
        </w:trPr>
        <w:tc>
          <w:tcPr>
            <w:tcW w:w="2842" w:type="dxa"/>
          </w:tcPr>
          <w:p w14:paraId="12D5163F" w14:textId="6E9E1480" w:rsidR="00311594" w:rsidRDefault="00984AC6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4366F70B" wp14:editId="507F2E77">
                      <wp:simplePos x="0" y="0"/>
                      <wp:positionH relativeFrom="column">
                        <wp:posOffset>-535589</wp:posOffset>
                      </wp:positionH>
                      <wp:positionV relativeFrom="paragraph">
                        <wp:posOffset>-613779</wp:posOffset>
                      </wp:positionV>
                      <wp:extent cx="2165350" cy="1219200"/>
                      <wp:effectExtent l="0" t="0" r="25400" b="19050"/>
                      <wp:wrapNone/>
                      <wp:docPr id="165755456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F658F6" w14:textId="77BF2334" w:rsidR="00016CA3" w:rsidRPr="00031F33" w:rsidRDefault="004B15A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31F3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</w:rPr>
                                    <w:t>Français :</w:t>
                                  </w:r>
                                  <w:r w:rsidRPr="00031F33">
                                    <w:rPr>
                                      <w:sz w:val="28"/>
                                      <w:szCs w:val="28"/>
                                    </w:rPr>
                                    <w:t xml:space="preserve"> lu, écrit et parlé</w:t>
                                  </w:r>
                                </w:p>
                                <w:p w14:paraId="454AF43E" w14:textId="77777777" w:rsidR="004B15A1" w:rsidRPr="00031F33" w:rsidRDefault="004B15A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7139719" w14:textId="2EA575BB" w:rsidR="004B15A1" w:rsidRPr="00031F33" w:rsidRDefault="004B15A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31F3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</w:rPr>
                                    <w:t>Anglais :</w:t>
                                  </w:r>
                                  <w:r w:rsidRPr="00031F33">
                                    <w:rPr>
                                      <w:sz w:val="28"/>
                                      <w:szCs w:val="28"/>
                                    </w:rPr>
                                    <w:t xml:space="preserve"> moyen</w:t>
                                  </w:r>
                                </w:p>
                                <w:p w14:paraId="1B730899" w14:textId="77777777" w:rsidR="004B15A1" w:rsidRPr="00031F33" w:rsidRDefault="004B15A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3CF2E3C" w14:textId="6D84DC2E" w:rsidR="004B15A1" w:rsidRPr="00031F33" w:rsidRDefault="004B15A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31F3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</w:rPr>
                                    <w:t>Wolof :</w:t>
                                  </w:r>
                                  <w:r w:rsidRPr="00031F33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75105" w:rsidRPr="00031F33">
                                    <w:rPr>
                                      <w:sz w:val="28"/>
                                      <w:szCs w:val="28"/>
                                    </w:rPr>
                                    <w:t>lu et parlé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6F70B" id="Zone de texte 16" o:spid="_x0000_s1037" type="#_x0000_t202" style="position:absolute;margin-left:-42.15pt;margin-top:-48.35pt;width:170.5pt;height:96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" fillcolor="white [3212]" strokeweight=".5pt">
                      <v:textbox>
                        <w:txbxContent>
                          <w:p w14:paraId="51F658F6" w14:textId="77BF2334" w:rsidR="00016CA3" w:rsidRPr="00031F33" w:rsidRDefault="004B15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31F33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Français :</w:t>
                            </w:r>
                            <w:r w:rsidRPr="00031F33">
                              <w:rPr>
                                <w:sz w:val="28"/>
                                <w:szCs w:val="28"/>
                              </w:rPr>
                              <w:t xml:space="preserve"> lu, écrit et parlé</w:t>
                            </w:r>
                          </w:p>
                          <w:p w14:paraId="454AF43E" w14:textId="77777777" w:rsidR="004B15A1" w:rsidRPr="00031F33" w:rsidRDefault="004B15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139719" w14:textId="2EA575BB" w:rsidR="004B15A1" w:rsidRPr="00031F33" w:rsidRDefault="004B15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31F33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Anglais :</w:t>
                            </w:r>
                            <w:r w:rsidRPr="00031F33">
                              <w:rPr>
                                <w:sz w:val="28"/>
                                <w:szCs w:val="28"/>
                              </w:rPr>
                              <w:t xml:space="preserve"> moyen</w:t>
                            </w:r>
                          </w:p>
                          <w:p w14:paraId="1B730899" w14:textId="77777777" w:rsidR="004B15A1" w:rsidRPr="00031F33" w:rsidRDefault="004B15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CF2E3C" w14:textId="6D84DC2E" w:rsidR="004B15A1" w:rsidRPr="00031F33" w:rsidRDefault="004B15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31F33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Wolof :</w:t>
                            </w:r>
                            <w:r w:rsidRPr="00031F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75105" w:rsidRPr="00031F33">
                              <w:rPr>
                                <w:sz w:val="28"/>
                                <w:szCs w:val="28"/>
                              </w:rPr>
                              <w:t>lu et parlé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7" w:type="dxa"/>
            <w:vMerge/>
          </w:tcPr>
          <w:p w14:paraId="13C325F6" w14:textId="77777777" w:rsidR="00311594" w:rsidRPr="003C37C4" w:rsidRDefault="00311594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40941540" w14:textId="77777777" w:rsidR="00311594" w:rsidRPr="003C37C4" w:rsidRDefault="00311594" w:rsidP="00222466"/>
        </w:tc>
      </w:tr>
      <w:tr w:rsidR="00311594" w:rsidRPr="003C37C4" w14:paraId="4C602F0D" w14:textId="77777777" w:rsidTr="00984AC6">
        <w:trPr>
          <w:trHeight w:val="1290"/>
          <w:jc w:val="center"/>
        </w:trPr>
        <w:tc>
          <w:tcPr>
            <w:tcW w:w="2842" w:type="dxa"/>
          </w:tcPr>
          <w:p w14:paraId="3E67E21B" w14:textId="5A4A7598" w:rsidR="0050293E" w:rsidRDefault="00984AC6" w:rsidP="0050293E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91A507E" wp14:editId="46134C49">
                      <wp:simplePos x="0" y="0"/>
                      <wp:positionH relativeFrom="column">
                        <wp:posOffset>-535742</wp:posOffset>
                      </wp:positionH>
                      <wp:positionV relativeFrom="paragraph">
                        <wp:posOffset>267459</wp:posOffset>
                      </wp:positionV>
                      <wp:extent cx="2273300" cy="50800"/>
                      <wp:effectExtent l="19050" t="0" r="31750" b="25400"/>
                      <wp:wrapNone/>
                      <wp:docPr id="802039264" name="Flèche : chevr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508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454006" id="Flèche : chevron 6" o:spid="_x0000_s1026" type="#_x0000_t55" style="position:absolute;margin-left:-42.2pt;margin-top:21.05pt;width:179pt;height: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" adj="21359" fillcolor="#d8315f [2165]" strokecolor="#791732 [3205]" strokeweight=".5pt">
                      <v:fill color2="#b3224a [2613]" rotate="t" colors="0 #bb9da1;.5 #af8f94;1 #a57a80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0A2F36">
              <w:rPr>
                <w:b/>
                <w:bCs/>
                <w:sz w:val="32"/>
                <w:szCs w:val="32"/>
              </w:rPr>
              <w:t>Centres d’intérêt</w:t>
            </w:r>
          </w:p>
          <w:p w14:paraId="0EA283E2" w14:textId="6BDEB81F" w:rsidR="000A2F36" w:rsidRPr="00EC7F35" w:rsidRDefault="002E0AEB" w:rsidP="0050293E">
            <w:pPr>
              <w:rPr>
                <w:b/>
                <w:bCs/>
                <w:sz w:val="48"/>
                <w:szCs w:val="48"/>
              </w:rPr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B924D44" wp14:editId="0DD77EDB">
                      <wp:simplePos x="0" y="0"/>
                      <wp:positionH relativeFrom="column">
                        <wp:posOffset>-540236</wp:posOffset>
                      </wp:positionH>
                      <wp:positionV relativeFrom="paragraph">
                        <wp:posOffset>137117</wp:posOffset>
                      </wp:positionV>
                      <wp:extent cx="2209800" cy="1190253"/>
                      <wp:effectExtent l="0" t="0" r="19050" b="10160"/>
                      <wp:wrapNone/>
                      <wp:docPr id="231836613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11902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EC7B9A" w14:textId="46495955" w:rsidR="00F379DF" w:rsidRPr="0026131B" w:rsidRDefault="00F379DF" w:rsidP="00F379DF">
                                  <w:pPr>
                                    <w:rPr>
                                      <w:rFonts w:ascii="Cambria" w:eastAsia="MS Mincho" w:hAnsi="Cambria" w:cs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E0AEB">
                                    <w:rPr>
                                      <w:rFonts w:ascii="Cambria" w:eastAsia="MS Mincho" w:hAnsi="Cambria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es-ES"/>
                                    </w:rPr>
                                    <w:t>La cuisine</w:t>
                                  </w:r>
                                  <w:r>
                                    <w:rPr>
                                      <w:rFonts w:ascii="Cambria" w:eastAsia="MS Mincho" w:hAnsi="Cambria" w:cs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 : pâtisserie, cuisine sénégalise</w:t>
                                  </w:r>
                                </w:p>
                                <w:p w14:paraId="3856A5B1" w14:textId="5D54D594" w:rsidR="00183E0B" w:rsidRPr="00183E0B" w:rsidRDefault="00F379DF" w:rsidP="00F379DF">
                                  <w:pPr>
                                    <w:rPr>
                                      <w:rFonts w:ascii="Cambria" w:eastAsia="MS Mincho" w:hAnsi="Cambria" w:cs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E0AEB">
                                    <w:rPr>
                                      <w:rFonts w:ascii="Cambria" w:eastAsia="MS Mincho" w:hAnsi="Cambria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es-ES"/>
                                    </w:rPr>
                                    <w:t xml:space="preserve">La </w:t>
                                  </w:r>
                                  <w:r w:rsidR="00183E0B">
                                    <w:rPr>
                                      <w:rFonts w:ascii="Cambria" w:eastAsia="MS Mincho" w:hAnsi="Cambria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es-ES"/>
                                    </w:rPr>
                                    <w:t>lecture :</w:t>
                                  </w:r>
                                  <w:r w:rsidR="00183E0B">
                                    <w:rPr>
                                      <w:rFonts w:ascii="Cambria" w:eastAsia="MS Mincho" w:hAnsi="Cambria" w:cs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 littérature africaine</w:t>
                                  </w:r>
                                </w:p>
                                <w:p w14:paraId="22357B79" w14:textId="777A0D7D" w:rsidR="00F379DF" w:rsidRPr="008330C8" w:rsidRDefault="00F379DF" w:rsidP="00F379DF">
                                  <w:pPr>
                                    <w:rPr>
                                      <w:rFonts w:ascii="Cambria" w:eastAsia="MS Mincho" w:hAnsi="Cambria" w:cs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E0AEB">
                                    <w:rPr>
                                      <w:rFonts w:ascii="Cambria" w:eastAsia="MS Mincho" w:hAnsi="Cambria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es-ES"/>
                                    </w:rPr>
                                    <w:t>Le sport</w:t>
                                  </w:r>
                                  <w:r>
                                    <w:rPr>
                                      <w:rFonts w:ascii="Cambria" w:eastAsia="MS Mincho" w:hAnsi="Cambria" w:cs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 : basketball, musculation </w:t>
                                  </w:r>
                                </w:p>
                                <w:p w14:paraId="1E35CC3D" w14:textId="0CA90F9B" w:rsidR="0050293E" w:rsidRDefault="0050293E" w:rsidP="005029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24D44" id="Zone de texte 7" o:spid="_x0000_s1038" type="#_x0000_t202" style="position:absolute;margin-left:-42.55pt;margin-top:10.8pt;width:174pt;height:93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MAPQIAAIUEAAAOAAAAZHJzL2Uyb0RvYy54bWysVE1v2zAMvQ/YfxB0X/zRpGu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" fillcolor="white [3201]" strokeweight=".5pt">
                      <v:textbox>
                        <w:txbxContent>
                          <w:p w14:paraId="2BEC7B9A" w14:textId="46495955" w:rsidR="00F379DF" w:rsidRPr="0026131B" w:rsidRDefault="00F379DF" w:rsidP="00F379DF">
                            <w:pPr>
                              <w:rPr>
                                <w:rFonts w:ascii="Cambria" w:eastAsia="MS Mincho" w:hAnsi="Cambria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E0AEB">
                              <w:rPr>
                                <w:rFonts w:ascii="Cambria" w:eastAsia="MS Mincho" w:hAnsi="Cambri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es-ES"/>
                              </w:rPr>
                              <w:t>La cuisine</w:t>
                            </w:r>
                            <w:r>
                              <w:rPr>
                                <w:rFonts w:ascii="Cambria" w:eastAsia="MS Mincho" w:hAnsi="Cambria" w:cs="Times New Roman"/>
                                <w:sz w:val="24"/>
                                <w:szCs w:val="24"/>
                                <w:lang w:eastAsia="es-ES"/>
                              </w:rPr>
                              <w:t> : pâtisserie, cuisine sénégalise</w:t>
                            </w:r>
                          </w:p>
                          <w:p w14:paraId="3856A5B1" w14:textId="5D54D594" w:rsidR="00183E0B" w:rsidRPr="00183E0B" w:rsidRDefault="00F379DF" w:rsidP="00F379DF">
                            <w:pPr>
                              <w:rPr>
                                <w:rFonts w:ascii="Cambria" w:eastAsia="MS Mincho" w:hAnsi="Cambria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E0AEB">
                              <w:rPr>
                                <w:rFonts w:ascii="Cambria" w:eastAsia="MS Mincho" w:hAnsi="Cambri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es-ES"/>
                              </w:rPr>
                              <w:t xml:space="preserve">La </w:t>
                            </w:r>
                            <w:r w:rsidR="00183E0B">
                              <w:rPr>
                                <w:rFonts w:ascii="Cambria" w:eastAsia="MS Mincho" w:hAnsi="Cambri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es-ES"/>
                              </w:rPr>
                              <w:t>lecture :</w:t>
                            </w:r>
                            <w:r w:rsidR="00183E0B">
                              <w:rPr>
                                <w:rFonts w:ascii="Cambria" w:eastAsia="MS Mincho" w:hAnsi="Cambria" w:cs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littérature africaine</w:t>
                            </w:r>
                          </w:p>
                          <w:p w14:paraId="22357B79" w14:textId="777A0D7D" w:rsidR="00F379DF" w:rsidRPr="008330C8" w:rsidRDefault="00F379DF" w:rsidP="00F379DF">
                            <w:pPr>
                              <w:rPr>
                                <w:rFonts w:ascii="Cambria" w:eastAsia="MS Mincho" w:hAnsi="Cambria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E0AEB">
                              <w:rPr>
                                <w:rFonts w:ascii="Cambria" w:eastAsia="MS Mincho" w:hAnsi="Cambri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es-ES"/>
                              </w:rPr>
                              <w:t>Le sport</w:t>
                            </w:r>
                            <w:r>
                              <w:rPr>
                                <w:rFonts w:ascii="Cambria" w:eastAsia="MS Mincho" w:hAnsi="Cambria" w:cs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 : basketball, musculation </w:t>
                            </w:r>
                          </w:p>
                          <w:p w14:paraId="1E35CC3D" w14:textId="0CA90F9B" w:rsidR="0050293E" w:rsidRDefault="0050293E" w:rsidP="0050293E"/>
                        </w:txbxContent>
                      </v:textbox>
                    </v:shape>
                  </w:pict>
                </mc:Fallback>
              </mc:AlternateContent>
            </w:r>
          </w:p>
          <w:p w14:paraId="5F766CE5" w14:textId="07E0453F" w:rsidR="00311594" w:rsidRDefault="00311594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vMerge/>
          </w:tcPr>
          <w:p w14:paraId="5D3C757D" w14:textId="77777777" w:rsidR="00311594" w:rsidRPr="003C37C4" w:rsidRDefault="00311594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7374369E" w14:textId="77777777" w:rsidR="00311594" w:rsidRPr="003C37C4" w:rsidRDefault="00311594" w:rsidP="00222466"/>
        </w:tc>
      </w:tr>
      <w:tr w:rsidR="00555003" w:rsidRPr="003C37C4" w14:paraId="6A529BF7" w14:textId="77777777" w:rsidTr="00984AC6">
        <w:trPr>
          <w:trHeight w:val="543"/>
          <w:jc w:val="center"/>
        </w:trPr>
        <w:tc>
          <w:tcPr>
            <w:tcW w:w="2842" w:type="dxa"/>
            <w:vAlign w:val="center"/>
          </w:tcPr>
          <w:p w14:paraId="69E5509C" w14:textId="763C2505" w:rsidR="00555003" w:rsidRPr="003C37C4" w:rsidRDefault="00555003" w:rsidP="00222466">
            <w:pPr>
              <w:pStyle w:val="Informations"/>
            </w:pPr>
          </w:p>
        </w:tc>
        <w:tc>
          <w:tcPr>
            <w:tcW w:w="417" w:type="dxa"/>
            <w:vMerge/>
          </w:tcPr>
          <w:p w14:paraId="1D5254A1" w14:textId="77777777" w:rsidR="00555003" w:rsidRPr="003C37C4" w:rsidRDefault="00555003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7A8563CD" w14:textId="77777777" w:rsidR="00555003" w:rsidRPr="003C37C4" w:rsidRDefault="00555003" w:rsidP="005801E5">
            <w:pPr>
              <w:pStyle w:val="Titre1"/>
            </w:pPr>
          </w:p>
        </w:tc>
      </w:tr>
      <w:tr w:rsidR="00555003" w:rsidRPr="003C37C4" w14:paraId="676CD3A1" w14:textId="77777777" w:rsidTr="00984AC6">
        <w:trPr>
          <w:trHeight w:val="183"/>
          <w:jc w:val="center"/>
        </w:trPr>
        <w:tc>
          <w:tcPr>
            <w:tcW w:w="2842" w:type="dxa"/>
            <w:vAlign w:val="center"/>
          </w:tcPr>
          <w:p w14:paraId="7E365387" w14:textId="65316410" w:rsidR="00555003" w:rsidRPr="003C37C4" w:rsidRDefault="00555003" w:rsidP="00222466">
            <w:pPr>
              <w:pStyle w:val="Sansinterligne"/>
            </w:pPr>
          </w:p>
        </w:tc>
        <w:tc>
          <w:tcPr>
            <w:tcW w:w="417" w:type="dxa"/>
            <w:vMerge/>
          </w:tcPr>
          <w:p w14:paraId="052F6B77" w14:textId="77777777" w:rsidR="00555003" w:rsidRPr="003C37C4" w:rsidRDefault="00555003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073A6CCE" w14:textId="77777777" w:rsidR="00555003" w:rsidRPr="003C37C4" w:rsidRDefault="00555003" w:rsidP="005801E5">
            <w:pPr>
              <w:pStyle w:val="Titre1"/>
            </w:pPr>
          </w:p>
        </w:tc>
      </w:tr>
      <w:tr w:rsidR="00555003" w:rsidRPr="003C37C4" w14:paraId="1FC6A949" w14:textId="77777777" w:rsidTr="00984AC6">
        <w:trPr>
          <w:trHeight w:val="624"/>
          <w:jc w:val="center"/>
        </w:trPr>
        <w:tc>
          <w:tcPr>
            <w:tcW w:w="2842" w:type="dxa"/>
            <w:vAlign w:val="center"/>
          </w:tcPr>
          <w:p w14:paraId="54FFBB8D" w14:textId="512CA6AE" w:rsidR="00555003" w:rsidRPr="003C37C4" w:rsidRDefault="00555003" w:rsidP="00222466">
            <w:pPr>
              <w:pStyle w:val="Informations"/>
            </w:pPr>
          </w:p>
        </w:tc>
        <w:tc>
          <w:tcPr>
            <w:tcW w:w="417" w:type="dxa"/>
            <w:vMerge/>
          </w:tcPr>
          <w:p w14:paraId="71CAF7EC" w14:textId="77777777" w:rsidR="00555003" w:rsidRPr="003C37C4" w:rsidRDefault="00555003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12960190" w14:textId="77777777" w:rsidR="00555003" w:rsidRPr="003C37C4" w:rsidRDefault="00555003" w:rsidP="005801E5">
            <w:pPr>
              <w:pStyle w:val="Titre1"/>
            </w:pPr>
          </w:p>
        </w:tc>
      </w:tr>
      <w:tr w:rsidR="00555003" w:rsidRPr="003C37C4" w14:paraId="79C097C0" w14:textId="77777777" w:rsidTr="00984AC6">
        <w:trPr>
          <w:trHeight w:val="183"/>
          <w:jc w:val="center"/>
        </w:trPr>
        <w:tc>
          <w:tcPr>
            <w:tcW w:w="2842" w:type="dxa"/>
            <w:vAlign w:val="center"/>
          </w:tcPr>
          <w:p w14:paraId="2359234C" w14:textId="04EC6FAC" w:rsidR="00555003" w:rsidRPr="003C37C4" w:rsidRDefault="00555003" w:rsidP="00B6466C">
            <w:pPr>
              <w:pStyle w:val="Sansinterligne"/>
            </w:pPr>
          </w:p>
        </w:tc>
        <w:tc>
          <w:tcPr>
            <w:tcW w:w="417" w:type="dxa"/>
            <w:vMerge/>
          </w:tcPr>
          <w:p w14:paraId="2DABE2EB" w14:textId="77777777" w:rsidR="00555003" w:rsidRPr="003C37C4" w:rsidRDefault="00555003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362D0FB6" w14:textId="77777777" w:rsidR="00555003" w:rsidRPr="003C37C4" w:rsidRDefault="00555003" w:rsidP="005801E5">
            <w:pPr>
              <w:pStyle w:val="Titre1"/>
            </w:pPr>
          </w:p>
        </w:tc>
      </w:tr>
      <w:tr w:rsidR="00555003" w:rsidRPr="003C37C4" w14:paraId="579266FC" w14:textId="77777777" w:rsidTr="00984AC6">
        <w:trPr>
          <w:trHeight w:val="633"/>
          <w:jc w:val="center"/>
        </w:trPr>
        <w:tc>
          <w:tcPr>
            <w:tcW w:w="2842" w:type="dxa"/>
            <w:vAlign w:val="center"/>
          </w:tcPr>
          <w:p w14:paraId="6C8A8A66" w14:textId="5CBB0FC7" w:rsidR="00555003" w:rsidRPr="00AC2396" w:rsidRDefault="00555003" w:rsidP="000657E7">
            <w:pPr>
              <w:rPr>
                <w:b/>
                <w:bCs/>
                <w:sz w:val="24"/>
                <w:szCs w:val="20"/>
              </w:rPr>
            </w:pPr>
          </w:p>
        </w:tc>
        <w:tc>
          <w:tcPr>
            <w:tcW w:w="417" w:type="dxa"/>
            <w:vMerge/>
          </w:tcPr>
          <w:p w14:paraId="19EC4964" w14:textId="77777777" w:rsidR="00555003" w:rsidRPr="003C37C4" w:rsidRDefault="00555003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18C84F2E" w14:textId="77777777" w:rsidR="00555003" w:rsidRPr="003C37C4" w:rsidRDefault="00555003" w:rsidP="005801E5">
            <w:pPr>
              <w:pStyle w:val="Titre1"/>
            </w:pPr>
          </w:p>
        </w:tc>
      </w:tr>
      <w:tr w:rsidR="00555003" w:rsidRPr="003C37C4" w14:paraId="141C1EDC" w14:textId="77777777" w:rsidTr="00984AC6">
        <w:trPr>
          <w:trHeight w:val="174"/>
          <w:jc w:val="center"/>
        </w:trPr>
        <w:tc>
          <w:tcPr>
            <w:tcW w:w="2842" w:type="dxa"/>
            <w:vAlign w:val="center"/>
          </w:tcPr>
          <w:p w14:paraId="2685B222" w14:textId="2AC172BD" w:rsidR="00555003" w:rsidRPr="003C37C4" w:rsidRDefault="00555003" w:rsidP="00B6466C">
            <w:pPr>
              <w:pStyle w:val="Sansinterligne"/>
            </w:pPr>
          </w:p>
        </w:tc>
        <w:tc>
          <w:tcPr>
            <w:tcW w:w="417" w:type="dxa"/>
            <w:vMerge/>
          </w:tcPr>
          <w:p w14:paraId="720F7AFF" w14:textId="77777777" w:rsidR="00555003" w:rsidRPr="003C37C4" w:rsidRDefault="00555003" w:rsidP="00590471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56EE6EC3" w14:textId="77777777" w:rsidR="00555003" w:rsidRPr="003C37C4" w:rsidRDefault="00555003" w:rsidP="005801E5">
            <w:pPr>
              <w:pStyle w:val="Titre1"/>
            </w:pPr>
          </w:p>
        </w:tc>
      </w:tr>
      <w:tr w:rsidR="00984AC6" w:rsidRPr="003C37C4" w14:paraId="396E6BFA" w14:textId="77777777" w:rsidTr="00984AC6">
        <w:trPr>
          <w:trHeight w:val="633"/>
          <w:jc w:val="center"/>
        </w:trPr>
        <w:tc>
          <w:tcPr>
            <w:tcW w:w="2842" w:type="dxa"/>
          </w:tcPr>
          <w:p w14:paraId="15D8A69B" w14:textId="03ECBED5" w:rsidR="00984AC6" w:rsidRPr="003C37C4" w:rsidRDefault="000657E7" w:rsidP="00984AC6">
            <w:pPr>
              <w:pStyle w:val="Informations"/>
            </w:pPr>
            <w:r>
              <w:t xml:space="preserve">                                                                </w:t>
            </w:r>
          </w:p>
        </w:tc>
        <w:tc>
          <w:tcPr>
            <w:tcW w:w="417" w:type="dxa"/>
            <w:vMerge/>
          </w:tcPr>
          <w:p w14:paraId="337C4321" w14:textId="77777777" w:rsidR="00984AC6" w:rsidRPr="003C37C4" w:rsidRDefault="00984AC6" w:rsidP="00984AC6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  <w:vMerge/>
          </w:tcPr>
          <w:p w14:paraId="41281305" w14:textId="77777777" w:rsidR="00984AC6" w:rsidRPr="003C37C4" w:rsidRDefault="00984AC6" w:rsidP="00984AC6">
            <w:pPr>
              <w:pStyle w:val="Titre1"/>
            </w:pPr>
          </w:p>
        </w:tc>
      </w:tr>
      <w:tr w:rsidR="00555003" w:rsidRPr="003C37C4" w14:paraId="7CE6BE02" w14:textId="77777777" w:rsidTr="00984AC6">
        <w:trPr>
          <w:trHeight w:val="2448"/>
          <w:jc w:val="center"/>
        </w:trPr>
        <w:tc>
          <w:tcPr>
            <w:tcW w:w="2842" w:type="dxa"/>
          </w:tcPr>
          <w:p w14:paraId="5C312265" w14:textId="78D30474" w:rsidR="00555003" w:rsidRPr="003C37C4" w:rsidRDefault="00555003" w:rsidP="00222466"/>
        </w:tc>
        <w:tc>
          <w:tcPr>
            <w:tcW w:w="417" w:type="dxa"/>
          </w:tcPr>
          <w:p w14:paraId="64016EF5" w14:textId="2834B621" w:rsidR="00555003" w:rsidRPr="003C37C4" w:rsidRDefault="00555003" w:rsidP="00222466"/>
        </w:tc>
        <w:tc>
          <w:tcPr>
            <w:tcW w:w="6371" w:type="dxa"/>
            <w:vMerge/>
          </w:tcPr>
          <w:p w14:paraId="260A86EB" w14:textId="77777777" w:rsidR="00555003" w:rsidRPr="003C37C4" w:rsidRDefault="00555003" w:rsidP="00222466"/>
        </w:tc>
      </w:tr>
    </w:tbl>
    <w:p w14:paraId="3B144E5C" w14:textId="0D8073A8" w:rsidR="007F5B63" w:rsidRPr="003C37C4" w:rsidRDefault="007F5B63" w:rsidP="00CE1E3D">
      <w:pPr>
        <w:pStyle w:val="Corpsdetexte"/>
      </w:pPr>
    </w:p>
    <w:sectPr w:rsidR="007F5B63" w:rsidRPr="003C37C4" w:rsidSect="003C37C4">
      <w:headerReference w:type="default" r:id="rId18"/>
      <w:type w:val="continuous"/>
      <w:pgSz w:w="11906" w:h="16838" w:code="9"/>
      <w:pgMar w:top="2448" w:right="1138" w:bottom="1138" w:left="1138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EB266" w14:textId="77777777" w:rsidR="00304E20" w:rsidRDefault="00304E20" w:rsidP="00590471">
      <w:r>
        <w:separator/>
      </w:r>
    </w:p>
  </w:endnote>
  <w:endnote w:type="continuationSeparator" w:id="0">
    <w:p w14:paraId="66376E9F" w14:textId="77777777" w:rsidR="00304E20" w:rsidRDefault="00304E20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C55BF" w14:textId="77777777" w:rsidR="00304E20" w:rsidRDefault="00304E20" w:rsidP="00590471">
      <w:r>
        <w:separator/>
      </w:r>
    </w:p>
  </w:footnote>
  <w:footnote w:type="continuationSeparator" w:id="0">
    <w:p w14:paraId="12A30833" w14:textId="77777777" w:rsidR="00304E20" w:rsidRDefault="00304E20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ADAC3" w14:textId="77777777" w:rsidR="00590471" w:rsidRDefault="00060042" w:rsidP="00060042">
    <w:pPr>
      <w:pStyle w:val="Corpsdetexte"/>
    </w:pPr>
    <w:r w:rsidRPr="00060042">
      <w:rPr>
        <w:noProof/>
        <w:lang w:bidi="fr-F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epuces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084E4B6F"/>
    <w:multiLevelType w:val="hybridMultilevel"/>
    <w:tmpl w:val="37CE2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E54D5"/>
    <w:multiLevelType w:val="hybridMultilevel"/>
    <w:tmpl w:val="6B0081A8"/>
    <w:lvl w:ilvl="0" w:tplc="4C8294E8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6317">
    <w:abstractNumId w:val="1"/>
  </w:num>
  <w:num w:numId="2" w16cid:durableId="1893879449">
    <w:abstractNumId w:val="3"/>
  </w:num>
  <w:num w:numId="3" w16cid:durableId="295455275">
    <w:abstractNumId w:val="0"/>
  </w:num>
  <w:num w:numId="4" w16cid:durableId="1991787965">
    <w:abstractNumId w:val="0"/>
    <w:lvlOverride w:ilvl="0">
      <w:startOverride w:val="1"/>
    </w:lvlOverride>
  </w:num>
  <w:num w:numId="5" w16cid:durableId="1111894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A3"/>
    <w:rsid w:val="00002BA7"/>
    <w:rsid w:val="00016CA3"/>
    <w:rsid w:val="00031F33"/>
    <w:rsid w:val="000352CF"/>
    <w:rsid w:val="0004620D"/>
    <w:rsid w:val="000527BF"/>
    <w:rsid w:val="00060042"/>
    <w:rsid w:val="000657E7"/>
    <w:rsid w:val="000A2F36"/>
    <w:rsid w:val="000B25E8"/>
    <w:rsid w:val="000E0114"/>
    <w:rsid w:val="000F7D04"/>
    <w:rsid w:val="001025BD"/>
    <w:rsid w:val="001030D0"/>
    <w:rsid w:val="00104C1E"/>
    <w:rsid w:val="001420CA"/>
    <w:rsid w:val="0014368A"/>
    <w:rsid w:val="00150ABD"/>
    <w:rsid w:val="00153564"/>
    <w:rsid w:val="00166934"/>
    <w:rsid w:val="00166CCE"/>
    <w:rsid w:val="0017044E"/>
    <w:rsid w:val="001709E5"/>
    <w:rsid w:val="00183E0B"/>
    <w:rsid w:val="001B438D"/>
    <w:rsid w:val="001C4FF5"/>
    <w:rsid w:val="001C594A"/>
    <w:rsid w:val="001C7A7D"/>
    <w:rsid w:val="00201D77"/>
    <w:rsid w:val="00222466"/>
    <w:rsid w:val="002B4D41"/>
    <w:rsid w:val="002D0A60"/>
    <w:rsid w:val="002D564C"/>
    <w:rsid w:val="002E0AEB"/>
    <w:rsid w:val="002F04FC"/>
    <w:rsid w:val="00304E20"/>
    <w:rsid w:val="00311594"/>
    <w:rsid w:val="00327901"/>
    <w:rsid w:val="00332A22"/>
    <w:rsid w:val="003521FC"/>
    <w:rsid w:val="00357F2A"/>
    <w:rsid w:val="00371337"/>
    <w:rsid w:val="00383BF6"/>
    <w:rsid w:val="003C37C4"/>
    <w:rsid w:val="003D3540"/>
    <w:rsid w:val="003E3DD4"/>
    <w:rsid w:val="003E4D9C"/>
    <w:rsid w:val="00423F13"/>
    <w:rsid w:val="004550CA"/>
    <w:rsid w:val="0046469F"/>
    <w:rsid w:val="00472C27"/>
    <w:rsid w:val="004B15A1"/>
    <w:rsid w:val="004C1C98"/>
    <w:rsid w:val="004D1FFB"/>
    <w:rsid w:val="004F26FC"/>
    <w:rsid w:val="004F7452"/>
    <w:rsid w:val="0050293E"/>
    <w:rsid w:val="00537FEF"/>
    <w:rsid w:val="00555003"/>
    <w:rsid w:val="005801E5"/>
    <w:rsid w:val="005816C3"/>
    <w:rsid w:val="00590471"/>
    <w:rsid w:val="005A4041"/>
    <w:rsid w:val="005D01FA"/>
    <w:rsid w:val="005E1FF7"/>
    <w:rsid w:val="005F5CAA"/>
    <w:rsid w:val="0061491F"/>
    <w:rsid w:val="00626813"/>
    <w:rsid w:val="006423F5"/>
    <w:rsid w:val="00653480"/>
    <w:rsid w:val="00693FBF"/>
    <w:rsid w:val="00695D7A"/>
    <w:rsid w:val="006F001C"/>
    <w:rsid w:val="00717660"/>
    <w:rsid w:val="00717F9B"/>
    <w:rsid w:val="00783D14"/>
    <w:rsid w:val="007874F9"/>
    <w:rsid w:val="007913A5"/>
    <w:rsid w:val="007A3EFE"/>
    <w:rsid w:val="007C00B9"/>
    <w:rsid w:val="007D1245"/>
    <w:rsid w:val="007F5B63"/>
    <w:rsid w:val="00822011"/>
    <w:rsid w:val="00846CB9"/>
    <w:rsid w:val="008472E9"/>
    <w:rsid w:val="008C2CFC"/>
    <w:rsid w:val="008D43FF"/>
    <w:rsid w:val="008D63D1"/>
    <w:rsid w:val="008E1C9A"/>
    <w:rsid w:val="008F0FC3"/>
    <w:rsid w:val="009060FD"/>
    <w:rsid w:val="00907A69"/>
    <w:rsid w:val="00941B1C"/>
    <w:rsid w:val="00971F9D"/>
    <w:rsid w:val="00984AC6"/>
    <w:rsid w:val="00A60E18"/>
    <w:rsid w:val="00A630B9"/>
    <w:rsid w:val="00A824FF"/>
    <w:rsid w:val="00A91710"/>
    <w:rsid w:val="00A91E15"/>
    <w:rsid w:val="00AC2396"/>
    <w:rsid w:val="00AE4284"/>
    <w:rsid w:val="00B6466C"/>
    <w:rsid w:val="00BA0AF3"/>
    <w:rsid w:val="00BB1EED"/>
    <w:rsid w:val="00BD5D66"/>
    <w:rsid w:val="00BF770A"/>
    <w:rsid w:val="00C24945"/>
    <w:rsid w:val="00C7444E"/>
    <w:rsid w:val="00C75105"/>
    <w:rsid w:val="00CB0B30"/>
    <w:rsid w:val="00CB39D1"/>
    <w:rsid w:val="00CC1361"/>
    <w:rsid w:val="00CE1E3D"/>
    <w:rsid w:val="00D01B45"/>
    <w:rsid w:val="00D2007D"/>
    <w:rsid w:val="00D311FF"/>
    <w:rsid w:val="00D512A2"/>
    <w:rsid w:val="00D85CA3"/>
    <w:rsid w:val="00D9218F"/>
    <w:rsid w:val="00D96E69"/>
    <w:rsid w:val="00DB2073"/>
    <w:rsid w:val="00DB4EDA"/>
    <w:rsid w:val="00DD3E60"/>
    <w:rsid w:val="00DE2CB4"/>
    <w:rsid w:val="00DF2F8A"/>
    <w:rsid w:val="00E13591"/>
    <w:rsid w:val="00E22E2E"/>
    <w:rsid w:val="00E35108"/>
    <w:rsid w:val="00E377C9"/>
    <w:rsid w:val="00E42193"/>
    <w:rsid w:val="00E42C5D"/>
    <w:rsid w:val="00E80FB6"/>
    <w:rsid w:val="00E90A60"/>
    <w:rsid w:val="00EA39CC"/>
    <w:rsid w:val="00EC0BCE"/>
    <w:rsid w:val="00EC622D"/>
    <w:rsid w:val="00EC7F35"/>
    <w:rsid w:val="00EE7E09"/>
    <w:rsid w:val="00F01079"/>
    <w:rsid w:val="00F0223C"/>
    <w:rsid w:val="00F0551D"/>
    <w:rsid w:val="00F05941"/>
    <w:rsid w:val="00F379DF"/>
    <w:rsid w:val="00F40BD8"/>
    <w:rsid w:val="00F74625"/>
    <w:rsid w:val="00FC31B6"/>
    <w:rsid w:val="00FD5648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9DEBBB"/>
  <w14:defaultImageDpi w14:val="0"/>
  <w15:docId w15:val="{5187E2F0-EB8D-432A-B363-29CB2DFE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3E3DD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Titre2">
    <w:name w:val="heading 2"/>
    <w:basedOn w:val="Normal"/>
    <w:next w:val="Normal"/>
    <w:link w:val="Titre2C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2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90F26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semiHidden/>
    <w:qFormat/>
    <w:rsid w:val="00F0223C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EE7E09"/>
    <w:rPr>
      <w:rFonts w:asciiTheme="minorHAnsi" w:hAnsiTheme="minorHAnsi" w:cs="Georgia"/>
    </w:rPr>
  </w:style>
  <w:style w:type="character" w:customStyle="1" w:styleId="Titre1Car">
    <w:name w:val="Titre 1 Car"/>
    <w:basedOn w:val="Policepardfaut"/>
    <w:link w:val="Titre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Paragraphedeliste">
    <w:name w:val="List Paragraph"/>
    <w:basedOn w:val="Corpsdetex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Paragraphedetableau">
    <w:name w:val="Paragraphe de tableau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Grilledutableau">
    <w:name w:val="Table Grid"/>
    <w:basedOn w:val="Tableau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Corpsdetexte"/>
    <w:next w:val="Normal"/>
    <w:link w:val="TitreC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reCar">
    <w:name w:val="Titre Car"/>
    <w:basedOn w:val="Policepardfaut"/>
    <w:link w:val="Titr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s">
    <w:name w:val="Informations"/>
    <w:basedOn w:val="Corpsdetexte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Corpsdetexte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lev">
    <w:name w:val="Strong"/>
    <w:basedOn w:val="Policepardfaut"/>
    <w:uiPriority w:val="22"/>
    <w:qFormat/>
    <w:rsid w:val="005E1FF7"/>
    <w:rPr>
      <w:b/>
      <w:bCs/>
      <w:color w:val="CC2F0F" w:themeColor="accent4" w:themeShade="BF"/>
    </w:rPr>
  </w:style>
  <w:style w:type="character" w:styleId="Textedelespacerserv">
    <w:name w:val="Placeholder Text"/>
    <w:basedOn w:val="Policepardfau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ar"/>
    <w:uiPriority w:val="99"/>
    <w:rsid w:val="00222466"/>
    <w:pPr>
      <w:spacing w:line="480" w:lineRule="auto"/>
    </w:pPr>
  </w:style>
  <w:style w:type="character" w:customStyle="1" w:styleId="DateCar">
    <w:name w:val="Date Car"/>
    <w:basedOn w:val="Policepardfau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Sansinterligne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rience">
    <w:name w:val="Expé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epuces">
    <w:name w:val="List Bullet"/>
    <w:basedOn w:val="Normal"/>
    <w:uiPriority w:val="99"/>
    <w:rsid w:val="000F7D04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A824FF"/>
    <w:rPr>
      <w:rFonts w:asciiTheme="majorHAnsi" w:eastAsiaTheme="majorEastAsia" w:hAnsiTheme="majorHAnsi" w:cstheme="majorBidi"/>
      <w:color w:val="290F26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40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%20PC\AppData\Roaming\Microsoft\Templates\C.V.%20contemporain%20avec%20photo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85489DB-4D80-43CD-BDEB-EE751808C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F24BD-F7B6-4ADD-A809-8773E3745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360A26-8BD0-49EF-AE8D-873090546D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contemporain avec photo.dotx</Template>
  <TotalTime>59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fatou fall</cp:lastModifiedBy>
  <cp:revision>7</cp:revision>
  <cp:lastPrinted>2025-06-20T20:16:00Z</cp:lastPrinted>
  <dcterms:created xsi:type="dcterms:W3CDTF">2025-04-29T16:58:00Z</dcterms:created>
  <dcterms:modified xsi:type="dcterms:W3CDTF">2025-06-20T20:17:00Z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